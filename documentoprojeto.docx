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id w:val="1224803268"/>
        <w:docPartObj>
          <w:docPartGallery w:val="Cover Pages"/>
          <w:docPartUnique/>
        </w:docPartObj>
      </w:sdtPr>
      <w:sdtEndPr>
        <w:rPr>
          <w:b/>
          <w:bCs/>
          <w:caps/>
          <w:color w:val="FF0000"/>
        </w:rPr>
      </w:sdtEndPr>
      <w:sdtContent>
        <w:p w14:paraId="388DA7B6" w14:textId="4CA83E4C" w:rsidR="00A0417E" w:rsidRDefault="00B14C6E">
          <w:r w:rsidRPr="00095045">
            <w:rPr>
              <w:b/>
              <w:bCs/>
              <w:caps/>
              <w:noProof/>
              <w:lang w:eastAsia="pt-BR"/>
            </w:rPr>
            <mc:AlternateContent>
              <mc:Choice Requires="wps">
                <w:drawing>
                  <wp:anchor distT="0" distB="0" distL="114300" distR="457200" simplePos="0" relativeHeight="251699712" behindDoc="0" locked="0" layoutInCell="0" allowOverlap="1" wp14:anchorId="4E9F25BF" wp14:editId="415262B5">
                    <wp:simplePos x="0" y="0"/>
                    <wp:positionH relativeFrom="margin">
                      <wp:posOffset>456565</wp:posOffset>
                    </wp:positionH>
                    <wp:positionV relativeFrom="margin">
                      <wp:posOffset>-1215390</wp:posOffset>
                    </wp:positionV>
                    <wp:extent cx="1479550" cy="4279265"/>
                    <wp:effectExtent l="0" t="85408" r="35243" b="16192"/>
                    <wp:wrapSquare wrapText="bothSides"/>
                    <wp:docPr id="295" name="AutoForma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1479550" cy="4279265"/>
                            </a:xfrm>
                            <a:prstGeom prst="bracketPair">
                              <a:avLst>
                                <a:gd name="adj" fmla="val 10861"/>
                              </a:avLst>
                            </a:prstGeom>
                            <a:noFill/>
                            <a:ln w="127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3882" dir="189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D2BF3D2" w14:textId="0FC96686" w:rsidR="00095045" w:rsidRPr="00095045" w:rsidRDefault="005035E1" w:rsidP="00005033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i/>
                                      <w:iCs/>
                                      <w:color w:val="8B7B57" w:themeColor="background2" w:themeShade="80"/>
                                      <w:sz w:val="44"/>
                                    </w:rPr>
                                    <w:alias w:val="Assunto"/>
                                    <w:tag w:val=""/>
                                    <w:id w:val="-13583458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14C6E">
                                      <w:rPr>
                                        <w:b/>
                                        <w:i/>
                                        <w:iCs/>
                                        <w:color w:val="8B7B57" w:themeColor="background2" w:themeShade="80"/>
                                        <w:sz w:val="44"/>
                                      </w:rPr>
                                      <w:t>Corp Search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228600" tIns="228600" rIns="9144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9F25BF"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Forma 2" o:spid="_x0000_s1026" type="#_x0000_t185" style="position:absolute;margin-left:35.95pt;margin-top:-95.7pt;width:116.5pt;height:336.95pt;rotation:90;z-index:251699712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" o:allowincell="f" adj="2346" fillcolor="#4f81bd" strokecolor="#4f81bd" strokeweight="1pt">
                    <v:shadow on="t" type="double" opacity=".5" color2="shadow add(102)" offset="3pt,-3pt" offset2="6pt,-6pt"/>
                    <v:textbox inset="18pt,18pt,,18pt">
                      <w:txbxContent>
                        <w:p w14:paraId="1D2BF3D2" w14:textId="0FC96686" w:rsidR="00095045" w:rsidRPr="00095045" w:rsidRDefault="005035E1" w:rsidP="00005033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36"/>
                            </w:rPr>
                          </w:pPr>
                          <w:sdt>
                            <w:sdtPr>
                              <w:rPr>
                                <w:b/>
                                <w:i/>
                                <w:iCs/>
                                <w:color w:val="8B7B57" w:themeColor="background2" w:themeShade="80"/>
                                <w:sz w:val="44"/>
                              </w:rPr>
                              <w:alias w:val="Assunto"/>
                              <w:tag w:val=""/>
                              <w:id w:val="-13583458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14C6E">
                                <w:rPr>
                                  <w:b/>
                                  <w:i/>
                                  <w:iCs/>
                                  <w:color w:val="8B7B57" w:themeColor="background2" w:themeShade="80"/>
                                  <w:sz w:val="44"/>
                                </w:rPr>
                                <w:t>Corp Search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095045"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38272" behindDoc="0" locked="0" layoutInCell="0" allowOverlap="1" wp14:anchorId="762B4DEA" wp14:editId="6D6AC89E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08960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D6E71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48" y="0"/>
                                <a:ext cx="4077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o"/>
                                    <w:id w:val="466008087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1-01T00:00:00Z"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2DDF080" w14:textId="77777777" w:rsidR="00A0417E" w:rsidRDefault="00C06920">
                                      <w:pPr>
                                        <w:pStyle w:val="SemEspaamento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ADDDE28" w14:textId="0D7A56F3" w:rsidR="00005033" w:rsidRDefault="005035E1">
                                  <w:pPr>
                                    <w:pStyle w:val="SemEspaamento"/>
                                    <w:spacing w:line="360" w:lineRule="auto"/>
                                    <w:rPr>
                                      <w:color w:val="FFFFFF" w:themeColor="background1"/>
                                      <w:lang w:val="pt-BR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pt-BR"/>
                                      </w:rPr>
                                      <w:alias w:val="Autor"/>
                                      <w:id w:val="-1893719689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C0337" w:rsidRPr="00EC46B7"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Alunos</w:t>
                                      </w:r>
                                      <w:r w:rsidR="00EC46B7" w:rsidRPr="00EC46B7"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: Eduardo Ravanello, Eugênio Martelli, Vinicius Zampi</w:t>
                                      </w:r>
                                      <w:r w:rsidR="00CD5686"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e</w:t>
                                      </w:r>
                                      <w:r w:rsidR="00EC46B7" w:rsidRPr="00EC46B7"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ron</w:t>
                                      </w:r>
                                    </w:sdtContent>
                                  </w:sdt>
                                </w:p>
                                <w:p w14:paraId="5CA0857D" w14:textId="607500C8" w:rsidR="00A0417E" w:rsidRPr="00C6614D" w:rsidRDefault="00EC46B7">
                                  <w:pPr>
                                    <w:pStyle w:val="SemEspaamento"/>
                                    <w:spacing w:line="360" w:lineRule="auto"/>
                                    <w:rPr>
                                      <w:color w:val="FFFFFF" w:themeColor="background1"/>
                                      <w:lang w:val="pt-BR"/>
                                    </w:rPr>
                                  </w:pPr>
                                  <w:r w:rsidRPr="008946D7"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t>UPF 2018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a"/>
                                      <w:id w:val="848602586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7-01-01T00:00:00Z">
                                        <w:dateFormat w:val="dd/MM/yyyy"/>
                                        <w:lid w:val="pt-B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C06920" w:rsidRPr="008946D7"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62B4DEA" id="Grupo 14" o:spid="_x0000_s1027" style="position:absolute;margin-left:193.6pt;margin-top:0;width:244.8pt;height:11in;z-index:251638272;mso-height-percent:1000;mso-position-horizontal:right;mso-position-horizontal-relative:page;mso-position-vertical:top;mso-position-vertical-relative:page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" o:allowincell="f">
                    <v:group id="Group 364" o:spid="_x0000_s1028" style="position:absolute;left:7344;width:4896;height:15840" coordorigin="7560" coordsize="470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<v:rect id="Rectangle 365" o:spid="_x0000_s1029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" fillcolor="#6d6e71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" fillcolor="#a28e6a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8148;width:4077;height:3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no"/>
                              <w:id w:val="466008087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1-01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2DDF080" w14:textId="77777777" w:rsidR="00A0417E" w:rsidRDefault="00C06920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6ADDDE28" w14:textId="0D7A56F3" w:rsidR="00005033" w:rsidRDefault="005035E1">
                            <w:pPr>
                              <w:pStyle w:val="SemEspaamento"/>
                              <w:spacing w:line="360" w:lineRule="auto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lang w:val="pt-BR"/>
                                </w:rPr>
                                <w:alias w:val="Autor"/>
                                <w:id w:val="-1893719689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C0337" w:rsidRPr="00EC46B7">
                                  <w:rPr>
                                    <w:color w:val="FFFFFF" w:themeColor="background1"/>
                                    <w:lang w:val="pt-BR"/>
                                  </w:rPr>
                                  <w:t>Alunos</w:t>
                                </w:r>
                                <w:r w:rsidR="00EC46B7" w:rsidRPr="00EC46B7">
                                  <w:rPr>
                                    <w:color w:val="FFFFFF" w:themeColor="background1"/>
                                    <w:lang w:val="pt-BR"/>
                                  </w:rPr>
                                  <w:t>: Eduardo Ravanello, Eugênio Martelli, Vinicius Zampi</w:t>
                                </w:r>
                                <w:r w:rsidR="00CD5686">
                                  <w:rPr>
                                    <w:color w:val="FFFFFF" w:themeColor="background1"/>
                                    <w:lang w:val="pt-BR"/>
                                  </w:rPr>
                                  <w:t>e</w:t>
                                </w:r>
                                <w:r w:rsidR="00EC46B7" w:rsidRPr="00EC46B7">
                                  <w:rPr>
                                    <w:color w:val="FFFFFF" w:themeColor="background1"/>
                                    <w:lang w:val="pt-BR"/>
                                  </w:rPr>
                                  <w:t>ron</w:t>
                                </w:r>
                              </w:sdtContent>
                            </w:sdt>
                          </w:p>
                          <w:p w14:paraId="5CA0857D" w14:textId="607500C8" w:rsidR="00A0417E" w:rsidRPr="00C6614D" w:rsidRDefault="00EC46B7">
                            <w:pPr>
                              <w:pStyle w:val="SemEspaamento"/>
                              <w:spacing w:line="360" w:lineRule="auto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 w:rsidRPr="008946D7">
                              <w:rPr>
                                <w:color w:val="FFFFFF" w:themeColor="background1"/>
                                <w:lang w:val="pt-BR"/>
                              </w:rPr>
                              <w:t>UPF 2018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a"/>
                                <w:id w:val="848602586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7-01-01T00:00:00Z">
                                  <w:dateFormat w:val="dd/MM/yyyy"/>
                                  <w:lid w:val="pt-B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C06920" w:rsidRPr="008946D7">
                                  <w:rPr>
                                    <w:color w:val="FFFFFF" w:themeColor="background1"/>
                                    <w:lang w:val="pt-BR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2D67BA66" w14:textId="613A9AEF" w:rsidR="00A0417E" w:rsidRPr="00095045" w:rsidRDefault="00A0417E">
          <w:pPr>
            <w:rPr>
              <w:caps/>
              <w:color w:val="FF0000"/>
            </w:rPr>
          </w:pPr>
          <w:r w:rsidRPr="00095045">
            <w:rPr>
              <w:b/>
              <w:bCs/>
              <w:caps/>
              <w:color w:val="FF0000"/>
            </w:rPr>
            <w:br w:type="page"/>
          </w:r>
        </w:p>
      </w:sdtContent>
    </w:sdt>
    <w:p w14:paraId="7F66A741" w14:textId="77777777" w:rsidR="000641D0" w:rsidRPr="000641D0" w:rsidRDefault="002A3E79" w:rsidP="002A3E79">
      <w:pPr>
        <w:pStyle w:val="Ttulo1"/>
        <w:rPr>
          <w:rFonts w:asciiTheme="minorHAnsi" w:hAnsiTheme="minorHAnsi"/>
        </w:rPr>
      </w:pPr>
      <w:bookmarkStart w:id="0" w:name="_Toc346392812"/>
      <w:r>
        <w:rPr>
          <w:rFonts w:ascii="Calibri" w:hAnsi="Calibri"/>
          <w:color w:val="9D3511"/>
        </w:rPr>
        <w:lastRenderedPageBreak/>
        <w:t>Histórico de alterações</w:t>
      </w:r>
      <w:r w:rsidR="000641D0">
        <w:rPr>
          <w:rFonts w:ascii="Calibri" w:hAnsi="Calibri"/>
          <w:color w:val="9D3511"/>
        </w:rPr>
        <w:t xml:space="preserve"> do documento</w:t>
      </w:r>
      <w:bookmarkEnd w:id="0"/>
    </w:p>
    <w:tbl>
      <w:tblPr>
        <w:tblStyle w:val="GradeColorida-nfase1"/>
        <w:tblW w:w="0" w:type="auto"/>
        <w:tblLayout w:type="fixed"/>
        <w:tblLook w:val="0000" w:firstRow="0" w:lastRow="0" w:firstColumn="0" w:lastColumn="0" w:noHBand="0" w:noVBand="0"/>
      </w:tblPr>
      <w:tblGrid>
        <w:gridCol w:w="959"/>
        <w:gridCol w:w="2869"/>
        <w:gridCol w:w="3510"/>
        <w:gridCol w:w="1417"/>
      </w:tblGrid>
      <w:tr w:rsidR="00005033" w:rsidRPr="000641D0" w14:paraId="5C3C0809" w14:textId="77777777" w:rsidTr="00005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202B5E67" w14:textId="77777777" w:rsidR="000641D0" w:rsidRPr="000641D0" w:rsidRDefault="000641D0" w:rsidP="005213D4">
            <w:pPr>
              <w:tabs>
                <w:tab w:val="left" w:pos="567"/>
              </w:tabs>
              <w:jc w:val="center"/>
              <w:rPr>
                <w:b/>
                <w:bCs/>
                <w:i/>
                <w:iCs/>
              </w:rPr>
            </w:pPr>
            <w:r w:rsidRPr="000641D0">
              <w:rPr>
                <w:b/>
                <w:bCs/>
                <w:i/>
                <w:iCs/>
              </w:rPr>
              <w:t>Versão</w:t>
            </w:r>
          </w:p>
        </w:tc>
        <w:tc>
          <w:tcPr>
            <w:tcW w:w="2869" w:type="dxa"/>
          </w:tcPr>
          <w:p w14:paraId="3AD15D93" w14:textId="77777777" w:rsidR="000641D0" w:rsidRPr="000641D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641D0">
              <w:rPr>
                <w:b/>
                <w:bCs/>
                <w:i/>
                <w:iCs/>
              </w:rPr>
              <w:t>Alteração efetuada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</w:tcPr>
          <w:p w14:paraId="0CFFA72C" w14:textId="77777777" w:rsidR="000641D0" w:rsidRPr="000641D0" w:rsidRDefault="000641D0" w:rsidP="005213D4">
            <w:pPr>
              <w:tabs>
                <w:tab w:val="left" w:pos="567"/>
              </w:tabs>
              <w:jc w:val="center"/>
              <w:rPr>
                <w:b/>
                <w:bCs/>
                <w:i/>
                <w:iCs/>
              </w:rPr>
            </w:pPr>
            <w:r w:rsidRPr="000641D0">
              <w:rPr>
                <w:b/>
                <w:bCs/>
                <w:i/>
                <w:iCs/>
              </w:rPr>
              <w:t xml:space="preserve">Responsável </w:t>
            </w:r>
          </w:p>
        </w:tc>
        <w:tc>
          <w:tcPr>
            <w:tcW w:w="1417" w:type="dxa"/>
          </w:tcPr>
          <w:p w14:paraId="46BD037F" w14:textId="77777777" w:rsidR="000641D0" w:rsidRPr="000641D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641D0">
              <w:rPr>
                <w:b/>
                <w:bCs/>
                <w:i/>
                <w:iCs/>
              </w:rPr>
              <w:t xml:space="preserve">Data </w:t>
            </w:r>
          </w:p>
        </w:tc>
      </w:tr>
      <w:tr w:rsidR="00005033" w:rsidRPr="000641D0" w14:paraId="57EF94A5" w14:textId="77777777" w:rsidTr="00005033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060D2680" w14:textId="77777777" w:rsidR="000641D0" w:rsidRPr="000641D0" w:rsidRDefault="000641D0" w:rsidP="005213D4">
            <w:pPr>
              <w:tabs>
                <w:tab w:val="left" w:pos="567"/>
              </w:tabs>
              <w:jc w:val="center"/>
            </w:pPr>
            <w:r w:rsidRPr="000641D0">
              <w:t>1.0</w:t>
            </w:r>
          </w:p>
        </w:tc>
        <w:tc>
          <w:tcPr>
            <w:tcW w:w="2869" w:type="dxa"/>
          </w:tcPr>
          <w:p w14:paraId="418ABF30" w14:textId="77777777" w:rsidR="000641D0" w:rsidRPr="000641D0" w:rsidRDefault="000641D0" w:rsidP="005213D4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41D0">
              <w:t>Versão inicial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</w:tcPr>
          <w:p w14:paraId="02D5613E" w14:textId="44632CFE" w:rsidR="000641D0" w:rsidRPr="000641D0" w:rsidRDefault="00DF3650" w:rsidP="00B67065">
            <w:pPr>
              <w:tabs>
                <w:tab w:val="left" w:pos="567"/>
              </w:tabs>
              <w:jc w:val="center"/>
            </w:pPr>
            <w:r>
              <w:t>Eduardo, Eugênio, Vinicius</w:t>
            </w:r>
          </w:p>
        </w:tc>
        <w:tc>
          <w:tcPr>
            <w:tcW w:w="1417" w:type="dxa"/>
          </w:tcPr>
          <w:p w14:paraId="4F0041F8" w14:textId="6107B747" w:rsidR="000641D0" w:rsidRPr="000641D0" w:rsidRDefault="005035E1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22/05</w:t>
            </w:r>
            <w:r w:rsidR="00DF3650">
              <w:t>/2018</w:t>
            </w:r>
          </w:p>
        </w:tc>
      </w:tr>
      <w:tr w:rsidR="00005033" w:rsidRPr="000641D0" w14:paraId="6334DFE4" w14:textId="77777777" w:rsidTr="00005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1D266EB6" w14:textId="12AF4553" w:rsidR="000641D0" w:rsidRPr="000641D0" w:rsidRDefault="005035E1" w:rsidP="005213D4">
            <w:pPr>
              <w:tabs>
                <w:tab w:val="left" w:pos="567"/>
              </w:tabs>
              <w:jc w:val="center"/>
            </w:pPr>
            <w:r>
              <w:t>1.1</w:t>
            </w:r>
            <w:bookmarkStart w:id="1" w:name="_GoBack"/>
            <w:bookmarkEnd w:id="1"/>
          </w:p>
        </w:tc>
        <w:tc>
          <w:tcPr>
            <w:tcW w:w="2869" w:type="dxa"/>
          </w:tcPr>
          <w:p w14:paraId="6671FDC1" w14:textId="2E1DA8FF" w:rsidR="000641D0" w:rsidRPr="000641D0" w:rsidRDefault="005035E1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Complementação do documento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</w:tcPr>
          <w:p w14:paraId="3E20B373" w14:textId="7201A310" w:rsidR="000641D0" w:rsidRPr="000641D0" w:rsidRDefault="005035E1" w:rsidP="005213D4">
            <w:pPr>
              <w:tabs>
                <w:tab w:val="left" w:pos="567"/>
              </w:tabs>
              <w:jc w:val="center"/>
            </w:pPr>
            <w:r>
              <w:t>Eduardo</w:t>
            </w:r>
          </w:p>
        </w:tc>
        <w:tc>
          <w:tcPr>
            <w:tcW w:w="1417" w:type="dxa"/>
          </w:tcPr>
          <w:p w14:paraId="0791108F" w14:textId="6D5C344C" w:rsidR="000641D0" w:rsidRPr="000641D0" w:rsidRDefault="005035E1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04/06/2018</w:t>
            </w:r>
          </w:p>
        </w:tc>
      </w:tr>
      <w:tr w:rsidR="00005033" w:rsidRPr="000641D0" w14:paraId="1C8EC4B3" w14:textId="77777777" w:rsidTr="00005033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7E7E1287" w14:textId="77777777"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2869" w:type="dxa"/>
          </w:tcPr>
          <w:p w14:paraId="4599CA0A" w14:textId="77777777" w:rsidR="000641D0" w:rsidRPr="000641D0" w:rsidRDefault="000641D0" w:rsidP="005213D4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</w:tcPr>
          <w:p w14:paraId="37E8CB5C" w14:textId="77777777"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1417" w:type="dxa"/>
          </w:tcPr>
          <w:p w14:paraId="78CE4735" w14:textId="77777777" w:rsidR="000641D0" w:rsidRPr="000641D0" w:rsidRDefault="000641D0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5033" w:rsidRPr="000641D0" w14:paraId="0EFDF067" w14:textId="77777777" w:rsidTr="00005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2C1CD807" w14:textId="77777777"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2869" w:type="dxa"/>
          </w:tcPr>
          <w:p w14:paraId="69984594" w14:textId="77777777" w:rsidR="000641D0" w:rsidRPr="000641D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</w:tcPr>
          <w:p w14:paraId="11B23215" w14:textId="77777777"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1417" w:type="dxa"/>
          </w:tcPr>
          <w:p w14:paraId="7C381802" w14:textId="77777777" w:rsidR="000641D0" w:rsidRPr="000641D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5033" w:rsidRPr="000641D0" w14:paraId="1B196838" w14:textId="77777777" w:rsidTr="00005033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3EFC53A5" w14:textId="77777777"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2869" w:type="dxa"/>
          </w:tcPr>
          <w:p w14:paraId="7121AB91" w14:textId="77777777" w:rsidR="000641D0" w:rsidRPr="000641D0" w:rsidRDefault="000641D0" w:rsidP="005213D4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</w:tcPr>
          <w:p w14:paraId="33BFD695" w14:textId="77777777"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1417" w:type="dxa"/>
          </w:tcPr>
          <w:p w14:paraId="6197E42C" w14:textId="77777777" w:rsidR="000641D0" w:rsidRPr="000641D0" w:rsidRDefault="000641D0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5033" w:rsidRPr="000641D0" w14:paraId="5ACC838D" w14:textId="77777777" w:rsidTr="00005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38BFE5F7" w14:textId="77777777"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2869" w:type="dxa"/>
          </w:tcPr>
          <w:p w14:paraId="34E6025B" w14:textId="77777777" w:rsidR="000641D0" w:rsidRPr="000641D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</w:tcPr>
          <w:p w14:paraId="76F53DCA" w14:textId="77777777"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1417" w:type="dxa"/>
          </w:tcPr>
          <w:p w14:paraId="39505B54" w14:textId="77777777" w:rsidR="000641D0" w:rsidRPr="000641D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5033" w:rsidRPr="000641D0" w14:paraId="09B3BCE8" w14:textId="77777777" w:rsidTr="00005033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72DF907C" w14:textId="77777777"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2869" w:type="dxa"/>
          </w:tcPr>
          <w:p w14:paraId="05B6E434" w14:textId="77777777" w:rsidR="000641D0" w:rsidRPr="000641D0" w:rsidRDefault="000641D0" w:rsidP="005213D4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</w:tcPr>
          <w:p w14:paraId="545D5BCE" w14:textId="77777777"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1417" w:type="dxa"/>
          </w:tcPr>
          <w:p w14:paraId="1C97E187" w14:textId="77777777" w:rsidR="000641D0" w:rsidRPr="000641D0" w:rsidRDefault="000641D0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5033" w:rsidRPr="000641D0" w14:paraId="40BA0D81" w14:textId="77777777" w:rsidTr="00005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4F62C0FC" w14:textId="77777777"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2869" w:type="dxa"/>
          </w:tcPr>
          <w:p w14:paraId="1A925FF0" w14:textId="77777777" w:rsidR="000641D0" w:rsidRPr="000641D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</w:tcPr>
          <w:p w14:paraId="7C772C3C" w14:textId="77777777"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1417" w:type="dxa"/>
          </w:tcPr>
          <w:p w14:paraId="02E906E4" w14:textId="77777777" w:rsidR="000641D0" w:rsidRPr="000641D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CA4DBF1" w14:textId="77777777" w:rsidR="005C0F56" w:rsidRPr="00F660B3" w:rsidRDefault="005C0F56" w:rsidP="00521FF5">
      <w:r w:rsidRPr="00F660B3">
        <w:br w:type="column"/>
      </w:r>
    </w:p>
    <w:p w14:paraId="1B96815F" w14:textId="77777777" w:rsidR="00F16400" w:rsidRPr="00F16400" w:rsidRDefault="00F16400" w:rsidP="006C601A">
      <w:pPr>
        <w:pStyle w:val="Ttulo1"/>
        <w:numPr>
          <w:ilvl w:val="0"/>
          <w:numId w:val="4"/>
        </w:numPr>
        <w:ind w:left="567" w:hanging="425"/>
        <w:rPr>
          <w:rFonts w:ascii="Calibri" w:hAnsi="Calibri"/>
          <w:color w:val="9D3511"/>
        </w:rPr>
      </w:pPr>
      <w:bookmarkStart w:id="2" w:name="_Toc346392813"/>
      <w:r w:rsidRPr="00F16400">
        <w:rPr>
          <w:rFonts w:ascii="Calibri" w:hAnsi="Calibri"/>
          <w:color w:val="9D3511"/>
        </w:rPr>
        <w:t xml:space="preserve">Propósito ou justificativa do </w:t>
      </w:r>
      <w:r w:rsidR="00DF6941">
        <w:rPr>
          <w:rFonts w:ascii="Calibri" w:hAnsi="Calibri"/>
          <w:color w:val="9D3511"/>
        </w:rPr>
        <w:t>P</w:t>
      </w:r>
      <w:r w:rsidRPr="00F16400">
        <w:rPr>
          <w:rFonts w:ascii="Calibri" w:hAnsi="Calibri"/>
          <w:color w:val="9D3511"/>
        </w:rPr>
        <w:t>rojeto</w:t>
      </w:r>
      <w:bookmarkEnd w:id="2"/>
    </w:p>
    <w:p w14:paraId="77EDE4A9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7C6A2EB6" w14:textId="39448B36" w:rsidR="004A08EA" w:rsidRDefault="0060439E" w:rsidP="004A08EA">
      <w:pPr>
        <w:ind w:left="567"/>
        <w:jc w:val="both"/>
      </w:pPr>
      <w:r w:rsidRPr="0060439E">
        <w:t>Este sistema tem por objetivo proporcionar agilidade no processo de obtenção de orçamentos por parte de compradores corporativos, bem como também maior alcance de clientes por parte de fornecedores.</w:t>
      </w:r>
    </w:p>
    <w:p w14:paraId="182C0082" w14:textId="220E6F3C" w:rsidR="001C66BB" w:rsidRDefault="006B709D" w:rsidP="006C601A">
      <w:pPr>
        <w:pStyle w:val="Ttulo1"/>
        <w:numPr>
          <w:ilvl w:val="0"/>
          <w:numId w:val="4"/>
        </w:numPr>
        <w:ind w:left="567" w:hanging="425"/>
        <w:rPr>
          <w:rFonts w:ascii="Calibri" w:hAnsi="Calibri"/>
          <w:color w:val="9D3511"/>
        </w:rPr>
      </w:pPr>
      <w:bookmarkStart w:id="3" w:name="_Toc346392814"/>
      <w:r>
        <w:rPr>
          <w:rFonts w:ascii="Calibri" w:hAnsi="Calibri"/>
          <w:color w:val="9D3511"/>
        </w:rPr>
        <w:t xml:space="preserve">Objetivos </w:t>
      </w:r>
      <w:r w:rsidR="00DF6941">
        <w:rPr>
          <w:rFonts w:ascii="Calibri" w:hAnsi="Calibri"/>
          <w:color w:val="9D3511"/>
        </w:rPr>
        <w:t>do P</w:t>
      </w:r>
      <w:r w:rsidR="002F2BBC" w:rsidRPr="002F2BBC">
        <w:rPr>
          <w:rFonts w:ascii="Calibri" w:hAnsi="Calibri"/>
          <w:color w:val="9D3511"/>
        </w:rPr>
        <w:t>rojeto</w:t>
      </w:r>
      <w:bookmarkEnd w:id="3"/>
    </w:p>
    <w:p w14:paraId="6B1C27F5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12531C82" w14:textId="77777777" w:rsidR="007F5294" w:rsidRPr="007F5294" w:rsidRDefault="007F5294" w:rsidP="007F5294">
      <w:pPr>
        <w:pStyle w:val="Ttulo1"/>
        <w:ind w:left="360"/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bookmarkStart w:id="4" w:name="_Toc346392815"/>
      <w:r w:rsidRPr="007F5294"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  <w:t>1. Agilizar o processo de cotação de produtos.</w:t>
      </w:r>
    </w:p>
    <w:p w14:paraId="19797202" w14:textId="77777777" w:rsidR="007F5294" w:rsidRPr="007F5294" w:rsidRDefault="007F5294" w:rsidP="007F5294">
      <w:pPr>
        <w:pStyle w:val="Ttulo1"/>
        <w:ind w:left="360"/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r w:rsidRPr="007F5294"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  <w:t>2. Aproximar clientes de novos fornecedores e vice-versa.</w:t>
      </w:r>
    </w:p>
    <w:p w14:paraId="631774D7" w14:textId="77777777" w:rsidR="007F5294" w:rsidRPr="007F5294" w:rsidRDefault="007F5294" w:rsidP="007F5294">
      <w:pPr>
        <w:pStyle w:val="Ttulo1"/>
        <w:ind w:left="360"/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r w:rsidRPr="007F5294"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  <w:t>3. Notificar compradores sempre que houverem promoções de produtos de seu interesse.</w:t>
      </w:r>
    </w:p>
    <w:p w14:paraId="15EA4C33" w14:textId="77777777" w:rsidR="007F5294" w:rsidRPr="007F5294" w:rsidRDefault="007F5294" w:rsidP="007F5294">
      <w:pPr>
        <w:pStyle w:val="Ttulo1"/>
        <w:ind w:left="360"/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r w:rsidRPr="007F5294"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  <w:t>4. Notificar fornecedores quando seus preços estiverem desatualizados e/ou fora do padrão de mercado.</w:t>
      </w:r>
    </w:p>
    <w:p w14:paraId="23317249" w14:textId="4025D795" w:rsidR="007F5294" w:rsidRPr="007F5294" w:rsidRDefault="007F5294" w:rsidP="007F5294">
      <w:pPr>
        <w:pStyle w:val="Ttulo1"/>
        <w:ind w:left="360"/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r w:rsidRPr="007F5294"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  <w:t>5. Proporcionar uma maior abrangência de mercado aos fornecedores.</w:t>
      </w:r>
    </w:p>
    <w:p w14:paraId="66C49528" w14:textId="47DEC857" w:rsidR="007F5294" w:rsidRPr="007F5294" w:rsidRDefault="007F5294" w:rsidP="007F5294">
      <w:pPr>
        <w:pStyle w:val="Ttulo1"/>
        <w:ind w:left="360"/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r w:rsidRPr="007F5294"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  <w:t>6. Incentivar a competitividade comercial saudável</w:t>
      </w:r>
      <w:r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  <w:t>.</w:t>
      </w:r>
    </w:p>
    <w:p w14:paraId="0A1739FA" w14:textId="47C08FB3" w:rsidR="002F2BBC" w:rsidRDefault="002F2BBC" w:rsidP="007F5294">
      <w:pPr>
        <w:pStyle w:val="Ttulo1"/>
        <w:numPr>
          <w:ilvl w:val="0"/>
          <w:numId w:val="4"/>
        </w:numPr>
        <w:rPr>
          <w:rFonts w:ascii="Calibri" w:hAnsi="Calibri"/>
          <w:color w:val="9D3511"/>
        </w:rPr>
      </w:pPr>
      <w:r w:rsidRPr="006B709D">
        <w:rPr>
          <w:rFonts w:ascii="Calibri" w:hAnsi="Calibri"/>
          <w:color w:val="9D3511"/>
        </w:rPr>
        <w:t>Requisitos de alto nível</w:t>
      </w:r>
      <w:bookmarkEnd w:id="4"/>
    </w:p>
    <w:p w14:paraId="3817DF86" w14:textId="77777777" w:rsidR="00F40B27" w:rsidRPr="00F40B27" w:rsidRDefault="00F40B27" w:rsidP="00F40B27">
      <w:pPr>
        <w:pBdr>
          <w:top w:val="single" w:sz="4" w:space="1" w:color="auto"/>
        </w:pBdr>
        <w:spacing w:after="0"/>
        <w:ind w:left="360"/>
        <w:rPr>
          <w:b/>
        </w:rPr>
      </w:pPr>
      <w:bookmarkStart w:id="5" w:name="_Toc346392820"/>
    </w:p>
    <w:p w14:paraId="06E6D7E6" w14:textId="77777777" w:rsidR="002052F0" w:rsidRPr="00624401" w:rsidRDefault="002052F0" w:rsidP="006C601A">
      <w:pPr>
        <w:pStyle w:val="PargrafodaLista"/>
        <w:numPr>
          <w:ilvl w:val="1"/>
          <w:numId w:val="10"/>
        </w:numPr>
        <w:pBdr>
          <w:top w:val="single" w:sz="4" w:space="1" w:color="auto"/>
        </w:pBdr>
        <w:spacing w:after="0"/>
        <w:rPr>
          <w:b/>
        </w:rPr>
      </w:pPr>
      <w:r w:rsidRPr="00624401">
        <w:rPr>
          <w:b/>
        </w:rPr>
        <w:t>Requisitos Funcionais</w:t>
      </w:r>
    </w:p>
    <w:p w14:paraId="60F53937" w14:textId="77777777" w:rsidR="002052F0" w:rsidRDefault="002052F0" w:rsidP="00F40B27">
      <w:pPr>
        <w:pStyle w:val="PargrafodaLista"/>
        <w:pBdr>
          <w:top w:val="single" w:sz="4" w:space="1" w:color="auto"/>
        </w:pBdr>
        <w:spacing w:after="0" w:line="240" w:lineRule="auto"/>
        <w:ind w:left="792"/>
      </w:pPr>
    </w:p>
    <w:p w14:paraId="41F97043" w14:textId="54C7C754" w:rsidR="00F40B27" w:rsidRDefault="008946D7" w:rsidP="00F40B27">
      <w:pPr>
        <w:pStyle w:val="Requisito"/>
        <w:ind w:left="851" w:right="418"/>
      </w:pPr>
      <w:r>
        <w:t xml:space="preserve"> </w:t>
      </w:r>
      <w:r w:rsidR="00F40B27">
        <w:t xml:space="preserve">[RF001] </w:t>
      </w:r>
      <w:r w:rsidR="0098608E">
        <w:t>Manter Clientes</w:t>
      </w:r>
    </w:p>
    <w:p w14:paraId="19549408" w14:textId="77777777" w:rsidR="00F40B27" w:rsidRDefault="00F40B27" w:rsidP="003728BC">
      <w:pPr>
        <w:suppressAutoHyphens/>
        <w:spacing w:before="280" w:after="0" w:line="240" w:lineRule="auto"/>
        <w:ind w:left="1134"/>
      </w:pPr>
      <w:r>
        <w:rPr>
          <w:b/>
        </w:rPr>
        <w:t>Descrição do caso de uso:</w:t>
      </w:r>
      <w:r>
        <w:br/>
        <w:t>O sistema terá um acesso para cadastro de novos usuários.</w:t>
      </w:r>
    </w:p>
    <w:p w14:paraId="5CBFBAA4" w14:textId="0BE95E4F" w:rsidR="00F40B27" w:rsidRDefault="00F40B27" w:rsidP="003728BC">
      <w:pPr>
        <w:suppressAutoHyphens/>
        <w:spacing w:after="0" w:line="240" w:lineRule="auto"/>
        <w:ind w:left="1134"/>
      </w:pPr>
      <w:r>
        <w:rPr>
          <w:b/>
        </w:rPr>
        <w:t>Entrada e pré-condições</w:t>
      </w:r>
      <w:r>
        <w:br/>
      </w:r>
      <w:r w:rsidR="003728BC">
        <w:t xml:space="preserve">O </w:t>
      </w:r>
      <w:r w:rsidR="003728BC" w:rsidRPr="003728BC">
        <w:t>usuário deverá ter um e-mail criado em seu nome para poder ter acesso ao sistema/ ou ter cadastro no Facebook ou G+</w:t>
      </w:r>
    </w:p>
    <w:p w14:paraId="42680736" w14:textId="4FFB8C3D" w:rsidR="00F40B27" w:rsidRDefault="00F40B27" w:rsidP="003728BC">
      <w:pPr>
        <w:suppressAutoHyphens/>
        <w:spacing w:after="0" w:line="240" w:lineRule="auto"/>
        <w:ind w:left="1134"/>
      </w:pPr>
      <w:r>
        <w:rPr>
          <w:b/>
        </w:rPr>
        <w:lastRenderedPageBreak/>
        <w:t>Processamento</w:t>
      </w:r>
      <w:r>
        <w:br/>
      </w:r>
      <w:r w:rsidR="003728BC" w:rsidRPr="003728BC">
        <w:t>O usuário irá acessar a URL do sistema e, na parte inferior ao login, deverá acessar o link “Criar conta”. A ação deste link será o redirecionamento para a tela de cadastro de usuários.</w:t>
      </w:r>
    </w:p>
    <w:p w14:paraId="2BE97018" w14:textId="77777777" w:rsidR="00F40B27" w:rsidRDefault="00F40B27" w:rsidP="00F40B27">
      <w:pPr>
        <w:suppressAutoHyphens/>
        <w:spacing w:after="0" w:line="240" w:lineRule="auto"/>
        <w:ind w:left="1134"/>
      </w:pPr>
    </w:p>
    <w:tbl>
      <w:tblPr>
        <w:tblStyle w:val="Tabelacomgrade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2"/>
        <w:gridCol w:w="1868"/>
        <w:gridCol w:w="1948"/>
        <w:gridCol w:w="1888"/>
      </w:tblGrid>
      <w:tr w:rsidR="00F40B27" w14:paraId="1E86F9C3" w14:textId="77777777" w:rsidTr="0034318A">
        <w:tc>
          <w:tcPr>
            <w:tcW w:w="1802" w:type="dxa"/>
          </w:tcPr>
          <w:p w14:paraId="357E1B84" w14:textId="77777777" w:rsidR="00F40B27" w:rsidRDefault="00F40B27" w:rsidP="0034318A">
            <w:pPr>
              <w:spacing w:after="280"/>
            </w:pPr>
            <w:r>
              <w:t>Prioridade:</w:t>
            </w:r>
          </w:p>
        </w:tc>
        <w:tc>
          <w:tcPr>
            <w:tcW w:w="1868" w:type="dxa"/>
          </w:tcPr>
          <w:p w14:paraId="41F265C7" w14:textId="77777777" w:rsidR="00F40B27" w:rsidRDefault="00F40B27" w:rsidP="006C601A">
            <w:pPr>
              <w:pStyle w:val="PargrafodaLista"/>
              <w:numPr>
                <w:ilvl w:val="0"/>
                <w:numId w:val="14"/>
              </w:numPr>
              <w:spacing w:after="280"/>
              <w:ind w:left="74" w:firstLine="0"/>
            </w:pPr>
            <w:r>
              <w:t>Essencial</w:t>
            </w:r>
          </w:p>
        </w:tc>
        <w:tc>
          <w:tcPr>
            <w:tcW w:w="1948" w:type="dxa"/>
          </w:tcPr>
          <w:p w14:paraId="0B37606F" w14:textId="77777777" w:rsidR="00F40B27" w:rsidRDefault="00F40B27" w:rsidP="006C601A">
            <w:pPr>
              <w:pStyle w:val="PargrafodaLista"/>
              <w:numPr>
                <w:ilvl w:val="0"/>
                <w:numId w:val="13"/>
              </w:numPr>
              <w:spacing w:after="280"/>
              <w:ind w:left="0" w:firstLine="0"/>
            </w:pPr>
            <w:r>
              <w:t>Importante</w:t>
            </w:r>
          </w:p>
        </w:tc>
        <w:tc>
          <w:tcPr>
            <w:tcW w:w="1888" w:type="dxa"/>
          </w:tcPr>
          <w:p w14:paraId="667B2D55" w14:textId="77777777" w:rsidR="00F40B27" w:rsidRDefault="00F40B27" w:rsidP="006C601A">
            <w:pPr>
              <w:pStyle w:val="PargrafodaLista"/>
              <w:numPr>
                <w:ilvl w:val="0"/>
                <w:numId w:val="12"/>
              </w:numPr>
              <w:spacing w:after="280"/>
              <w:ind w:left="90" w:hanging="6"/>
            </w:pPr>
            <w:r>
              <w:t>Desejável</w:t>
            </w:r>
          </w:p>
        </w:tc>
      </w:tr>
    </w:tbl>
    <w:p w14:paraId="3B286630" w14:textId="3DB890F9" w:rsidR="00F40B27" w:rsidRDefault="00F40B27" w:rsidP="002052F0">
      <w:pPr>
        <w:pStyle w:val="PargrafodaLista"/>
        <w:pBdr>
          <w:top w:val="single" w:sz="4" w:space="1" w:color="auto"/>
        </w:pBdr>
        <w:spacing w:after="0"/>
        <w:ind w:left="792"/>
      </w:pPr>
    </w:p>
    <w:p w14:paraId="73A6649F" w14:textId="75038D9B" w:rsidR="00CD279C" w:rsidRDefault="008853DD" w:rsidP="00CD279C">
      <w:pPr>
        <w:pStyle w:val="Requisito"/>
        <w:ind w:left="851" w:right="418"/>
      </w:pPr>
      <w:r>
        <w:t>[RF002</w:t>
      </w:r>
      <w:r w:rsidR="00CD279C">
        <w:t>] Login</w:t>
      </w:r>
    </w:p>
    <w:p w14:paraId="2EDBD1CF" w14:textId="5337B936" w:rsidR="00CD279C" w:rsidRDefault="00CD279C" w:rsidP="00CD279C">
      <w:pPr>
        <w:suppressAutoHyphens/>
        <w:spacing w:before="280" w:after="0" w:line="240" w:lineRule="auto"/>
        <w:ind w:left="1134"/>
      </w:pPr>
      <w:r>
        <w:rPr>
          <w:b/>
        </w:rPr>
        <w:t>Descrição do caso de uso:</w:t>
      </w:r>
      <w:r>
        <w:br/>
      </w:r>
      <w:r w:rsidRPr="00CD279C">
        <w:t>O sistema terá um acesso somente via login.</w:t>
      </w:r>
      <w:r>
        <w:br/>
      </w:r>
      <w:r>
        <w:rPr>
          <w:b/>
        </w:rPr>
        <w:t>Entrada e pré-condições</w:t>
      </w:r>
      <w:r>
        <w:br/>
      </w:r>
      <w:r w:rsidRPr="00CD279C">
        <w:t>O usuário deverá ter uma conta previamente cadastrada no sistema.</w:t>
      </w:r>
    </w:p>
    <w:p w14:paraId="7D7B6A24" w14:textId="270F3A04" w:rsidR="00CD279C" w:rsidRDefault="00CD279C" w:rsidP="00CD279C">
      <w:pPr>
        <w:suppressAutoHyphens/>
        <w:spacing w:after="0" w:line="240" w:lineRule="auto"/>
        <w:ind w:left="1134"/>
      </w:pPr>
      <w:r>
        <w:rPr>
          <w:b/>
        </w:rPr>
        <w:t>Processamento</w:t>
      </w:r>
      <w:r>
        <w:br/>
      </w:r>
      <w:r w:rsidRPr="00CD279C">
        <w:t>O usuário irá acessar a URL do sistema e, no centro da tela, deverá selecionar se é Cliente ou Fornecedor. O clique na opção desejada levará à página de login, onde o usuário preencherá seu e-mail e sua senha. Na sequência, acessará o sistema clicando em Entrar ou pressionando Enter.</w:t>
      </w:r>
    </w:p>
    <w:p w14:paraId="0E3160F5" w14:textId="77777777" w:rsidR="00CD279C" w:rsidRDefault="00CD279C" w:rsidP="00CD279C">
      <w:pPr>
        <w:suppressAutoHyphens/>
        <w:spacing w:after="0" w:line="240" w:lineRule="auto"/>
        <w:ind w:left="1134"/>
      </w:pPr>
    </w:p>
    <w:tbl>
      <w:tblPr>
        <w:tblStyle w:val="Tabelacomgrade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2"/>
        <w:gridCol w:w="1868"/>
        <w:gridCol w:w="1948"/>
        <w:gridCol w:w="1888"/>
      </w:tblGrid>
      <w:tr w:rsidR="00CD279C" w14:paraId="5104CB7B" w14:textId="77777777" w:rsidTr="00081A0A">
        <w:tc>
          <w:tcPr>
            <w:tcW w:w="1802" w:type="dxa"/>
          </w:tcPr>
          <w:p w14:paraId="02A3E51D" w14:textId="77777777" w:rsidR="00CD279C" w:rsidRDefault="00CD279C" w:rsidP="00081A0A">
            <w:pPr>
              <w:spacing w:after="280"/>
            </w:pPr>
            <w:r>
              <w:t>Prioridade:</w:t>
            </w:r>
          </w:p>
        </w:tc>
        <w:tc>
          <w:tcPr>
            <w:tcW w:w="1868" w:type="dxa"/>
          </w:tcPr>
          <w:p w14:paraId="64992ABA" w14:textId="77777777" w:rsidR="00CD279C" w:rsidRDefault="00CD279C" w:rsidP="00081A0A">
            <w:pPr>
              <w:pStyle w:val="PargrafodaLista"/>
              <w:numPr>
                <w:ilvl w:val="0"/>
                <w:numId w:val="14"/>
              </w:numPr>
              <w:spacing w:after="280"/>
              <w:ind w:left="74" w:firstLine="0"/>
            </w:pPr>
            <w:r>
              <w:t>Essencial</w:t>
            </w:r>
          </w:p>
        </w:tc>
        <w:tc>
          <w:tcPr>
            <w:tcW w:w="1948" w:type="dxa"/>
          </w:tcPr>
          <w:p w14:paraId="63090D51" w14:textId="77777777" w:rsidR="00CD279C" w:rsidRDefault="00CD279C" w:rsidP="00081A0A">
            <w:pPr>
              <w:pStyle w:val="PargrafodaLista"/>
              <w:numPr>
                <w:ilvl w:val="0"/>
                <w:numId w:val="13"/>
              </w:numPr>
              <w:spacing w:after="280"/>
              <w:ind w:left="0" w:firstLine="0"/>
            </w:pPr>
            <w:r>
              <w:t>Importante</w:t>
            </w:r>
          </w:p>
        </w:tc>
        <w:tc>
          <w:tcPr>
            <w:tcW w:w="1888" w:type="dxa"/>
          </w:tcPr>
          <w:p w14:paraId="6D50D4E8" w14:textId="77777777" w:rsidR="00CD279C" w:rsidRDefault="00CD279C" w:rsidP="00081A0A">
            <w:pPr>
              <w:pStyle w:val="PargrafodaLista"/>
              <w:numPr>
                <w:ilvl w:val="0"/>
                <w:numId w:val="12"/>
              </w:numPr>
              <w:spacing w:after="280"/>
              <w:ind w:left="90" w:hanging="6"/>
            </w:pPr>
            <w:r>
              <w:t>Desejável</w:t>
            </w:r>
          </w:p>
        </w:tc>
      </w:tr>
    </w:tbl>
    <w:p w14:paraId="6C9E811D" w14:textId="4390E525" w:rsidR="00CD279C" w:rsidRDefault="00CD279C" w:rsidP="002052F0">
      <w:pPr>
        <w:pStyle w:val="PargrafodaLista"/>
        <w:pBdr>
          <w:top w:val="single" w:sz="4" w:space="1" w:color="auto"/>
        </w:pBdr>
        <w:spacing w:after="0"/>
        <w:ind w:left="792"/>
      </w:pPr>
    </w:p>
    <w:p w14:paraId="1871D003" w14:textId="5E5DAE91" w:rsidR="008853DD" w:rsidRDefault="008853DD" w:rsidP="008853DD">
      <w:pPr>
        <w:pStyle w:val="Requisito"/>
        <w:ind w:left="851" w:right="418"/>
      </w:pPr>
      <w:r>
        <w:t>[RF003] Busca de Produtos</w:t>
      </w:r>
    </w:p>
    <w:p w14:paraId="4D0B62C0" w14:textId="678B05F9" w:rsidR="008853DD" w:rsidRDefault="008853DD" w:rsidP="008853DD">
      <w:pPr>
        <w:suppressAutoHyphens/>
        <w:spacing w:before="280" w:after="0" w:line="240" w:lineRule="auto"/>
        <w:ind w:left="1134"/>
      </w:pPr>
      <w:r>
        <w:rPr>
          <w:b/>
        </w:rPr>
        <w:t>Descrição do caso de uso:</w:t>
      </w:r>
      <w:r>
        <w:br/>
      </w:r>
      <w:r w:rsidRPr="008853DD">
        <w:t>O sistema terá uma página de busca de produtos.</w:t>
      </w:r>
      <w:r>
        <w:br/>
      </w:r>
      <w:r>
        <w:rPr>
          <w:b/>
        </w:rPr>
        <w:t>Entrada e pré-condições</w:t>
      </w:r>
      <w:r>
        <w:br/>
      </w:r>
      <w:r w:rsidRPr="008853DD">
        <w:t>O usuário deverá ter feito o login como Cliente.</w:t>
      </w:r>
      <w:r>
        <w:br/>
      </w:r>
      <w:r>
        <w:rPr>
          <w:b/>
        </w:rPr>
        <w:t>Processamento</w:t>
      </w:r>
      <w:r>
        <w:br/>
      </w:r>
      <w:r w:rsidRPr="008853DD">
        <w:t>No canto esquerdo superior da tela, o usuário irá digitar no campo de busca o nome do produto que deseja encontrar, clicando na lupa ou pressionando Enter para submeter a pesquisa e o servidor retornar os resultados encontrados.</w:t>
      </w:r>
    </w:p>
    <w:p w14:paraId="48D848CD" w14:textId="77777777" w:rsidR="008853DD" w:rsidRDefault="008853DD" w:rsidP="008853DD">
      <w:pPr>
        <w:suppressAutoHyphens/>
        <w:spacing w:after="0" w:line="240" w:lineRule="auto"/>
        <w:ind w:left="1134"/>
      </w:pPr>
    </w:p>
    <w:tbl>
      <w:tblPr>
        <w:tblStyle w:val="Tabelacomgrade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2"/>
        <w:gridCol w:w="1868"/>
        <w:gridCol w:w="1948"/>
        <w:gridCol w:w="1888"/>
      </w:tblGrid>
      <w:tr w:rsidR="008853DD" w14:paraId="7C8D37CD" w14:textId="77777777" w:rsidTr="00081A0A">
        <w:tc>
          <w:tcPr>
            <w:tcW w:w="1802" w:type="dxa"/>
          </w:tcPr>
          <w:p w14:paraId="2C6DAD47" w14:textId="77777777" w:rsidR="008853DD" w:rsidRDefault="008853DD" w:rsidP="00081A0A">
            <w:pPr>
              <w:spacing w:after="280"/>
            </w:pPr>
            <w:r>
              <w:t>Prioridade:</w:t>
            </w:r>
          </w:p>
        </w:tc>
        <w:tc>
          <w:tcPr>
            <w:tcW w:w="1868" w:type="dxa"/>
          </w:tcPr>
          <w:p w14:paraId="069D373E" w14:textId="77777777" w:rsidR="008853DD" w:rsidRDefault="008853DD" w:rsidP="00081A0A">
            <w:pPr>
              <w:pStyle w:val="PargrafodaLista"/>
              <w:numPr>
                <w:ilvl w:val="0"/>
                <w:numId w:val="14"/>
              </w:numPr>
              <w:spacing w:after="280"/>
              <w:ind w:left="74" w:firstLine="0"/>
            </w:pPr>
            <w:r>
              <w:t>Essencial</w:t>
            </w:r>
          </w:p>
        </w:tc>
        <w:tc>
          <w:tcPr>
            <w:tcW w:w="1948" w:type="dxa"/>
          </w:tcPr>
          <w:p w14:paraId="585CECB6" w14:textId="77777777" w:rsidR="008853DD" w:rsidRDefault="008853DD" w:rsidP="00081A0A">
            <w:pPr>
              <w:pStyle w:val="PargrafodaLista"/>
              <w:numPr>
                <w:ilvl w:val="0"/>
                <w:numId w:val="13"/>
              </w:numPr>
              <w:spacing w:after="280"/>
              <w:ind w:left="0" w:firstLine="0"/>
            </w:pPr>
            <w:r>
              <w:t>Importante</w:t>
            </w:r>
          </w:p>
        </w:tc>
        <w:tc>
          <w:tcPr>
            <w:tcW w:w="1888" w:type="dxa"/>
          </w:tcPr>
          <w:p w14:paraId="7FF1DBE1" w14:textId="77777777" w:rsidR="008853DD" w:rsidRDefault="008853DD" w:rsidP="00081A0A">
            <w:pPr>
              <w:pStyle w:val="PargrafodaLista"/>
              <w:numPr>
                <w:ilvl w:val="0"/>
                <w:numId w:val="12"/>
              </w:numPr>
              <w:spacing w:after="280"/>
              <w:ind w:left="90" w:hanging="6"/>
            </w:pPr>
            <w:r>
              <w:t>Desejável</w:t>
            </w:r>
          </w:p>
        </w:tc>
      </w:tr>
    </w:tbl>
    <w:p w14:paraId="28B3A112" w14:textId="64555856" w:rsidR="008853DD" w:rsidRDefault="008853DD" w:rsidP="002052F0">
      <w:pPr>
        <w:pStyle w:val="PargrafodaLista"/>
        <w:pBdr>
          <w:top w:val="single" w:sz="4" w:space="1" w:color="auto"/>
        </w:pBdr>
        <w:spacing w:after="0"/>
        <w:ind w:left="792"/>
      </w:pPr>
    </w:p>
    <w:p w14:paraId="1D13623E" w14:textId="40C69428" w:rsidR="00FF5CEF" w:rsidRDefault="00FF5CEF" w:rsidP="00FF5CEF">
      <w:pPr>
        <w:pStyle w:val="Requisito"/>
        <w:ind w:left="851" w:right="418"/>
      </w:pPr>
      <w:r>
        <w:t>[RF00</w:t>
      </w:r>
      <w:r w:rsidR="006B044C">
        <w:t>4</w:t>
      </w:r>
      <w:r>
        <w:t xml:space="preserve">] </w:t>
      </w:r>
      <w:r w:rsidR="006B044C">
        <w:t>Manter</w:t>
      </w:r>
      <w:r>
        <w:t xml:space="preserve"> Produtos</w:t>
      </w:r>
    </w:p>
    <w:p w14:paraId="0BACAB42" w14:textId="1B953533" w:rsidR="00FF5CEF" w:rsidRDefault="00FF5CEF" w:rsidP="00FF5CEF">
      <w:pPr>
        <w:suppressAutoHyphens/>
        <w:spacing w:before="280" w:after="0" w:line="240" w:lineRule="auto"/>
        <w:ind w:left="1134"/>
      </w:pPr>
      <w:r>
        <w:rPr>
          <w:b/>
        </w:rPr>
        <w:t>Descrição do caso de uso:</w:t>
      </w:r>
      <w:r>
        <w:br/>
      </w:r>
      <w:r w:rsidRPr="008853DD">
        <w:t xml:space="preserve">O sistema terá uma página de </w:t>
      </w:r>
      <w:r w:rsidR="00203D12">
        <w:t>manutenção de produtos.</w:t>
      </w:r>
      <w:r>
        <w:br/>
      </w:r>
      <w:r>
        <w:rPr>
          <w:b/>
        </w:rPr>
        <w:t>Entrada e pré-condições</w:t>
      </w:r>
      <w:r>
        <w:br/>
      </w:r>
      <w:r w:rsidRPr="008853DD">
        <w:t xml:space="preserve">O usuário deverá ter feito o login como </w:t>
      </w:r>
      <w:r w:rsidR="00875C35">
        <w:t>Fornecedor.</w:t>
      </w:r>
      <w:r>
        <w:br/>
      </w:r>
      <w:r>
        <w:rPr>
          <w:b/>
        </w:rPr>
        <w:t>Processamento</w:t>
      </w:r>
      <w:r>
        <w:br/>
      </w:r>
      <w:r w:rsidR="00875C35">
        <w:lastRenderedPageBreak/>
        <w:t xml:space="preserve">A página terá </w:t>
      </w:r>
      <w:r w:rsidR="00A20F8C">
        <w:t>ca</w:t>
      </w:r>
      <w:r w:rsidR="00875C35">
        <w:t xml:space="preserve">mpos de formulário para a inserção de dados </w:t>
      </w:r>
      <w:r w:rsidR="00600924">
        <w:t xml:space="preserve">referente aos produtos do fornecedor. </w:t>
      </w:r>
      <w:r w:rsidR="00C237C1">
        <w:t xml:space="preserve">Assim que todas as informações forem preenchidas, o usuário poderá clicar no botão </w:t>
      </w:r>
      <w:r w:rsidR="00BE7082">
        <w:t>“Cadastrar”, e as informações serão persistidas no banco de dados</w:t>
      </w:r>
      <w:r w:rsidRPr="008853DD">
        <w:t>.</w:t>
      </w:r>
    </w:p>
    <w:p w14:paraId="7A32C86F" w14:textId="77777777" w:rsidR="00FF5CEF" w:rsidRDefault="00FF5CEF" w:rsidP="00FF5CEF">
      <w:pPr>
        <w:suppressAutoHyphens/>
        <w:spacing w:after="0" w:line="240" w:lineRule="auto"/>
        <w:ind w:left="1134"/>
      </w:pPr>
    </w:p>
    <w:tbl>
      <w:tblPr>
        <w:tblStyle w:val="Tabelacomgrade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2"/>
        <w:gridCol w:w="1868"/>
        <w:gridCol w:w="1948"/>
        <w:gridCol w:w="1888"/>
      </w:tblGrid>
      <w:tr w:rsidR="00FF5CEF" w14:paraId="19A12817" w14:textId="77777777" w:rsidTr="00081A0A">
        <w:tc>
          <w:tcPr>
            <w:tcW w:w="1802" w:type="dxa"/>
          </w:tcPr>
          <w:p w14:paraId="094032C7" w14:textId="77777777" w:rsidR="00FF5CEF" w:rsidRDefault="00FF5CEF" w:rsidP="00081A0A">
            <w:pPr>
              <w:spacing w:after="280"/>
            </w:pPr>
            <w:r>
              <w:t>Prioridade:</w:t>
            </w:r>
          </w:p>
        </w:tc>
        <w:tc>
          <w:tcPr>
            <w:tcW w:w="1868" w:type="dxa"/>
          </w:tcPr>
          <w:p w14:paraId="7EE8B7DC" w14:textId="77777777" w:rsidR="00FF5CEF" w:rsidRDefault="00FF5CEF" w:rsidP="00081A0A">
            <w:pPr>
              <w:pStyle w:val="PargrafodaLista"/>
              <w:numPr>
                <w:ilvl w:val="0"/>
                <w:numId w:val="14"/>
              </w:numPr>
              <w:spacing w:after="280"/>
              <w:ind w:left="74" w:firstLine="0"/>
            </w:pPr>
            <w:r>
              <w:t>Essencial</w:t>
            </w:r>
          </w:p>
        </w:tc>
        <w:tc>
          <w:tcPr>
            <w:tcW w:w="1948" w:type="dxa"/>
          </w:tcPr>
          <w:p w14:paraId="40E25C45" w14:textId="77777777" w:rsidR="00FF5CEF" w:rsidRDefault="00FF5CEF" w:rsidP="00081A0A">
            <w:pPr>
              <w:pStyle w:val="PargrafodaLista"/>
              <w:numPr>
                <w:ilvl w:val="0"/>
                <w:numId w:val="13"/>
              </w:numPr>
              <w:spacing w:after="280"/>
              <w:ind w:left="0" w:firstLine="0"/>
            </w:pPr>
            <w:r>
              <w:t>Importante</w:t>
            </w:r>
          </w:p>
        </w:tc>
        <w:tc>
          <w:tcPr>
            <w:tcW w:w="1888" w:type="dxa"/>
          </w:tcPr>
          <w:p w14:paraId="46FAABE4" w14:textId="77777777" w:rsidR="00FF5CEF" w:rsidRDefault="00FF5CEF" w:rsidP="00081A0A">
            <w:pPr>
              <w:pStyle w:val="PargrafodaLista"/>
              <w:numPr>
                <w:ilvl w:val="0"/>
                <w:numId w:val="12"/>
              </w:numPr>
              <w:spacing w:after="280"/>
              <w:ind w:left="90" w:hanging="6"/>
            </w:pPr>
            <w:r>
              <w:t>Desejável</w:t>
            </w:r>
          </w:p>
        </w:tc>
      </w:tr>
    </w:tbl>
    <w:p w14:paraId="392AD740" w14:textId="2FB0BAD1" w:rsidR="00FF5CEF" w:rsidRDefault="00FF5CEF" w:rsidP="002052F0">
      <w:pPr>
        <w:pStyle w:val="PargrafodaLista"/>
        <w:pBdr>
          <w:top w:val="single" w:sz="4" w:space="1" w:color="auto"/>
        </w:pBdr>
        <w:spacing w:after="0"/>
        <w:ind w:left="792"/>
      </w:pPr>
    </w:p>
    <w:p w14:paraId="394BAC7F" w14:textId="6535E535" w:rsidR="00FF5CEF" w:rsidRDefault="00FF5CEF" w:rsidP="00FF5CEF">
      <w:pPr>
        <w:pStyle w:val="Requisito"/>
        <w:ind w:left="851" w:right="418"/>
      </w:pPr>
      <w:r>
        <w:t>[RF00</w:t>
      </w:r>
      <w:r w:rsidR="008D694F">
        <w:t>5</w:t>
      </w:r>
      <w:r>
        <w:t xml:space="preserve">] </w:t>
      </w:r>
      <w:r w:rsidR="006B044C">
        <w:t>Manter Fornecedores</w:t>
      </w:r>
    </w:p>
    <w:p w14:paraId="272545B3" w14:textId="2E021246" w:rsidR="00FF5CEF" w:rsidRDefault="00FF5CEF" w:rsidP="00FF5CEF">
      <w:pPr>
        <w:suppressAutoHyphens/>
        <w:spacing w:before="280" w:after="0" w:line="240" w:lineRule="auto"/>
        <w:ind w:left="1134"/>
      </w:pPr>
      <w:r>
        <w:rPr>
          <w:b/>
        </w:rPr>
        <w:t>Descrição do caso de uso:</w:t>
      </w:r>
      <w:r>
        <w:br/>
      </w:r>
      <w:r w:rsidRPr="008853DD">
        <w:t xml:space="preserve">O sistema terá uma página de </w:t>
      </w:r>
      <w:r w:rsidR="007025DE">
        <w:t>manutenção de fornecedores.</w:t>
      </w:r>
      <w:r>
        <w:br/>
      </w:r>
      <w:r>
        <w:rPr>
          <w:b/>
        </w:rPr>
        <w:t>Entrada e pré-condições</w:t>
      </w:r>
      <w:r>
        <w:br/>
      </w:r>
      <w:r w:rsidRPr="008853DD">
        <w:t xml:space="preserve">O usuário deverá </w:t>
      </w:r>
      <w:r w:rsidR="004E728D">
        <w:t>acessar o site.</w:t>
      </w:r>
      <w:r>
        <w:br/>
      </w:r>
      <w:r>
        <w:rPr>
          <w:b/>
        </w:rPr>
        <w:t>Processamento</w:t>
      </w:r>
      <w:r>
        <w:br/>
      </w:r>
      <w:r w:rsidR="00A20F8C">
        <w:t xml:space="preserve">A página terá campos de formulário para inserção de dados </w:t>
      </w:r>
      <w:r w:rsidR="002D17F5">
        <w:t xml:space="preserve">referente aos fornecedores que desejam se cadastrar. </w:t>
      </w:r>
      <w:r w:rsidR="00115080">
        <w:t xml:space="preserve">Após o preenchimento dos dados, o fornecedor poderá </w:t>
      </w:r>
      <w:r w:rsidR="008406C0">
        <w:t>gravar seus dados clicando no botão “Cadastrar”.</w:t>
      </w:r>
    </w:p>
    <w:p w14:paraId="5BEFBB64" w14:textId="77777777" w:rsidR="00FF5CEF" w:rsidRDefault="00FF5CEF" w:rsidP="00FF5CEF">
      <w:pPr>
        <w:suppressAutoHyphens/>
        <w:spacing w:after="0" w:line="240" w:lineRule="auto"/>
        <w:ind w:left="1134"/>
      </w:pPr>
    </w:p>
    <w:tbl>
      <w:tblPr>
        <w:tblStyle w:val="Tabelacomgrade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2"/>
        <w:gridCol w:w="1868"/>
        <w:gridCol w:w="1948"/>
        <w:gridCol w:w="1888"/>
      </w:tblGrid>
      <w:tr w:rsidR="00FF5CEF" w14:paraId="1F73239E" w14:textId="77777777" w:rsidTr="00081A0A">
        <w:tc>
          <w:tcPr>
            <w:tcW w:w="1802" w:type="dxa"/>
          </w:tcPr>
          <w:p w14:paraId="16F4E397" w14:textId="77777777" w:rsidR="00FF5CEF" w:rsidRDefault="00FF5CEF" w:rsidP="00081A0A">
            <w:pPr>
              <w:spacing w:after="280"/>
            </w:pPr>
            <w:r>
              <w:t>Prioridade:</w:t>
            </w:r>
          </w:p>
        </w:tc>
        <w:tc>
          <w:tcPr>
            <w:tcW w:w="1868" w:type="dxa"/>
          </w:tcPr>
          <w:p w14:paraId="4BCBDFC9" w14:textId="77777777" w:rsidR="00FF5CEF" w:rsidRDefault="00FF5CEF" w:rsidP="00081A0A">
            <w:pPr>
              <w:pStyle w:val="PargrafodaLista"/>
              <w:numPr>
                <w:ilvl w:val="0"/>
                <w:numId w:val="14"/>
              </w:numPr>
              <w:spacing w:after="280"/>
              <w:ind w:left="74" w:firstLine="0"/>
            </w:pPr>
            <w:r>
              <w:t>Essencial</w:t>
            </w:r>
          </w:p>
        </w:tc>
        <w:tc>
          <w:tcPr>
            <w:tcW w:w="1948" w:type="dxa"/>
          </w:tcPr>
          <w:p w14:paraId="67550A3E" w14:textId="77777777" w:rsidR="00FF5CEF" w:rsidRDefault="00FF5CEF" w:rsidP="00081A0A">
            <w:pPr>
              <w:pStyle w:val="PargrafodaLista"/>
              <w:numPr>
                <w:ilvl w:val="0"/>
                <w:numId w:val="13"/>
              </w:numPr>
              <w:spacing w:after="280"/>
              <w:ind w:left="0" w:firstLine="0"/>
            </w:pPr>
            <w:r>
              <w:t>Importante</w:t>
            </w:r>
          </w:p>
        </w:tc>
        <w:tc>
          <w:tcPr>
            <w:tcW w:w="1888" w:type="dxa"/>
          </w:tcPr>
          <w:p w14:paraId="4476DFC3" w14:textId="77777777" w:rsidR="00FF5CEF" w:rsidRDefault="00FF5CEF" w:rsidP="00081A0A">
            <w:pPr>
              <w:pStyle w:val="PargrafodaLista"/>
              <w:numPr>
                <w:ilvl w:val="0"/>
                <w:numId w:val="12"/>
              </w:numPr>
              <w:spacing w:after="280"/>
              <w:ind w:left="90" w:hanging="6"/>
            </w:pPr>
            <w:r>
              <w:t>Desejável</w:t>
            </w:r>
          </w:p>
        </w:tc>
      </w:tr>
    </w:tbl>
    <w:p w14:paraId="29FBB753" w14:textId="44B977CD" w:rsidR="00FF5CEF" w:rsidRDefault="00FF5CEF" w:rsidP="002052F0">
      <w:pPr>
        <w:pStyle w:val="PargrafodaLista"/>
        <w:pBdr>
          <w:top w:val="single" w:sz="4" w:space="1" w:color="auto"/>
        </w:pBdr>
        <w:spacing w:after="0"/>
        <w:ind w:left="792"/>
      </w:pPr>
    </w:p>
    <w:p w14:paraId="79034D33" w14:textId="637B98A4" w:rsidR="00D74FF5" w:rsidRDefault="00D74FF5" w:rsidP="0016037A">
      <w:pPr>
        <w:pBdr>
          <w:top w:val="single" w:sz="4" w:space="1" w:color="auto"/>
        </w:pBdr>
        <w:tabs>
          <w:tab w:val="right" w:pos="8640"/>
        </w:tabs>
        <w:spacing w:after="0"/>
      </w:pPr>
    </w:p>
    <w:p w14:paraId="34313974" w14:textId="18DDB0F5" w:rsidR="00097CC0" w:rsidRDefault="00097CC0" w:rsidP="007943A4">
      <w:pPr>
        <w:pStyle w:val="Requisito"/>
        <w:ind w:left="851" w:right="418"/>
      </w:pPr>
      <w:r>
        <w:t>[RF00</w:t>
      </w:r>
      <w:r w:rsidR="001F0A3B">
        <w:t>6</w:t>
      </w:r>
      <w:r>
        <w:t xml:space="preserve">] </w:t>
      </w:r>
      <w:r w:rsidR="0016037A">
        <w:t>Alerta de preço fora da média</w:t>
      </w:r>
    </w:p>
    <w:p w14:paraId="48454E6C" w14:textId="55B3680C" w:rsidR="004223EA" w:rsidRDefault="00097CC0" w:rsidP="007943A4">
      <w:pPr>
        <w:suppressAutoHyphens/>
        <w:spacing w:before="280" w:after="0" w:line="240" w:lineRule="auto"/>
        <w:ind w:left="1134"/>
      </w:pPr>
      <w:r>
        <w:rPr>
          <w:b/>
        </w:rPr>
        <w:t>Descrição do caso de uso:</w:t>
      </w:r>
      <w:r>
        <w:br/>
      </w:r>
      <w:r w:rsidR="0016037A">
        <w:t>Alerta para o fornecedor quando o preço do seu produto está fora da média  comparado ao outros fornecedores</w:t>
      </w:r>
      <w:r>
        <w:t>.</w:t>
      </w:r>
      <w:r>
        <w:br/>
      </w:r>
      <w:r>
        <w:rPr>
          <w:b/>
        </w:rPr>
        <w:t>Entrada e pré-condições</w:t>
      </w:r>
      <w:r>
        <w:br/>
      </w:r>
      <w:r w:rsidRPr="008853DD">
        <w:t xml:space="preserve">O </w:t>
      </w:r>
      <w:r w:rsidR="00383BE7">
        <w:t>forncedor</w:t>
      </w:r>
      <w:r w:rsidRPr="008853DD">
        <w:t xml:space="preserve"> deverá </w:t>
      </w:r>
      <w:r w:rsidR="008D54AA">
        <w:t>ter feito login no site</w:t>
      </w:r>
      <w:r>
        <w:t>.</w:t>
      </w:r>
      <w:r>
        <w:br/>
      </w:r>
      <w:r>
        <w:rPr>
          <w:b/>
        </w:rPr>
        <w:t>Processamento</w:t>
      </w:r>
      <w:r w:rsidR="004223EA">
        <w:rPr>
          <w:b/>
        </w:rPr>
        <w:br/>
      </w:r>
      <w:r w:rsidR="004223EA">
        <w:t>Na página do produto, quando disponível, aparecerá uma mensagem abaixo do preço, qu</w:t>
      </w:r>
      <w:r w:rsidR="004223EA">
        <w:t>e este se encontra com o preço fora da média</w:t>
      </w:r>
      <w:r w:rsidR="004223EA">
        <w:t>.</w:t>
      </w:r>
    </w:p>
    <w:p w14:paraId="4A712171" w14:textId="77777777" w:rsidR="00097CC0" w:rsidRDefault="00097CC0" w:rsidP="007943A4">
      <w:pPr>
        <w:suppressAutoHyphens/>
        <w:spacing w:after="0" w:line="240" w:lineRule="auto"/>
        <w:ind w:left="1134"/>
      </w:pPr>
    </w:p>
    <w:tbl>
      <w:tblPr>
        <w:tblStyle w:val="Tabelacomgrade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2"/>
        <w:gridCol w:w="1868"/>
        <w:gridCol w:w="1948"/>
        <w:gridCol w:w="1888"/>
      </w:tblGrid>
      <w:tr w:rsidR="00097CC0" w14:paraId="6AEE5D89" w14:textId="77777777" w:rsidTr="007943A4">
        <w:tc>
          <w:tcPr>
            <w:tcW w:w="1802" w:type="dxa"/>
          </w:tcPr>
          <w:p w14:paraId="711CCB22" w14:textId="77777777" w:rsidR="00097CC0" w:rsidRDefault="00097CC0" w:rsidP="007943A4">
            <w:pPr>
              <w:spacing w:after="280"/>
            </w:pPr>
            <w:r>
              <w:t>Prioridade:</w:t>
            </w:r>
          </w:p>
        </w:tc>
        <w:tc>
          <w:tcPr>
            <w:tcW w:w="1868" w:type="dxa"/>
          </w:tcPr>
          <w:p w14:paraId="78A9C472" w14:textId="77777777" w:rsidR="00097CC0" w:rsidRDefault="00097CC0" w:rsidP="007943A4">
            <w:pPr>
              <w:pStyle w:val="PargrafodaLista"/>
              <w:numPr>
                <w:ilvl w:val="0"/>
                <w:numId w:val="14"/>
              </w:numPr>
              <w:spacing w:after="280"/>
              <w:ind w:left="74" w:firstLine="0"/>
            </w:pPr>
            <w:r>
              <w:t>Essencial</w:t>
            </w:r>
          </w:p>
        </w:tc>
        <w:tc>
          <w:tcPr>
            <w:tcW w:w="1948" w:type="dxa"/>
          </w:tcPr>
          <w:p w14:paraId="23E2353D" w14:textId="77777777" w:rsidR="00097CC0" w:rsidRDefault="00097CC0" w:rsidP="007943A4">
            <w:pPr>
              <w:pStyle w:val="PargrafodaLista"/>
              <w:numPr>
                <w:ilvl w:val="0"/>
                <w:numId w:val="13"/>
              </w:numPr>
              <w:spacing w:after="280"/>
              <w:ind w:left="0" w:firstLine="0"/>
            </w:pPr>
            <w:r>
              <w:t>Importante</w:t>
            </w:r>
          </w:p>
        </w:tc>
        <w:tc>
          <w:tcPr>
            <w:tcW w:w="1888" w:type="dxa"/>
          </w:tcPr>
          <w:p w14:paraId="38212753" w14:textId="77777777" w:rsidR="00097CC0" w:rsidRDefault="00097CC0" w:rsidP="007943A4">
            <w:pPr>
              <w:pStyle w:val="PargrafodaLista"/>
              <w:numPr>
                <w:ilvl w:val="0"/>
                <w:numId w:val="12"/>
              </w:numPr>
              <w:spacing w:after="280"/>
              <w:ind w:left="90" w:hanging="6"/>
            </w:pPr>
            <w:r>
              <w:t>Desejável</w:t>
            </w:r>
          </w:p>
        </w:tc>
      </w:tr>
    </w:tbl>
    <w:p w14:paraId="48B1A55D" w14:textId="545A1A06" w:rsidR="00F40B27" w:rsidRDefault="00F40B27" w:rsidP="002052F0">
      <w:pPr>
        <w:pStyle w:val="PargrafodaLista"/>
        <w:pBdr>
          <w:top w:val="single" w:sz="4" w:space="1" w:color="auto"/>
        </w:pBdr>
        <w:spacing w:after="0"/>
        <w:ind w:left="792"/>
      </w:pPr>
    </w:p>
    <w:p w14:paraId="1FA53C5C" w14:textId="77777777" w:rsidR="004F7642" w:rsidRDefault="004F7642" w:rsidP="002052F0">
      <w:pPr>
        <w:pStyle w:val="PargrafodaLista"/>
        <w:pBdr>
          <w:top w:val="single" w:sz="4" w:space="1" w:color="auto"/>
        </w:pBdr>
        <w:spacing w:after="0"/>
        <w:ind w:left="792"/>
      </w:pPr>
    </w:p>
    <w:p w14:paraId="4CF3FC9B" w14:textId="472EB281" w:rsidR="00F31A67" w:rsidRDefault="00F31A67" w:rsidP="002052F0">
      <w:pPr>
        <w:pStyle w:val="PargrafodaLista"/>
        <w:pBdr>
          <w:top w:val="single" w:sz="4" w:space="1" w:color="auto"/>
        </w:pBdr>
        <w:spacing w:after="0"/>
        <w:ind w:left="792"/>
      </w:pPr>
    </w:p>
    <w:p w14:paraId="6969AFEC" w14:textId="4E944B09" w:rsidR="00F31A67" w:rsidRDefault="00F31A67" w:rsidP="00C02017">
      <w:pPr>
        <w:pStyle w:val="Requisito"/>
        <w:numPr>
          <w:ilvl w:val="0"/>
          <w:numId w:val="18"/>
        </w:numPr>
        <w:ind w:right="418"/>
      </w:pPr>
      <w:r>
        <w:t xml:space="preserve">[RF007] </w:t>
      </w:r>
      <w:r w:rsidR="002D4912">
        <w:t>Alerta de promoções</w:t>
      </w:r>
    </w:p>
    <w:p w14:paraId="168ECE06" w14:textId="4498FED2" w:rsidR="00F31A67" w:rsidRDefault="00F31A67" w:rsidP="007943A4">
      <w:pPr>
        <w:suppressAutoHyphens/>
        <w:spacing w:before="280" w:after="0" w:line="240" w:lineRule="auto"/>
        <w:ind w:left="1134"/>
      </w:pPr>
      <w:r>
        <w:rPr>
          <w:b/>
        </w:rPr>
        <w:t>Descrição do caso de uso:</w:t>
      </w:r>
      <w:r>
        <w:br/>
      </w:r>
      <w:r w:rsidR="002D4912">
        <w:t>Mensagem de alerta aparece na página do produto quando ele está em promoção.</w:t>
      </w:r>
      <w:r>
        <w:br/>
      </w:r>
      <w:r>
        <w:rPr>
          <w:b/>
        </w:rPr>
        <w:t>Entrada e pré-condições</w:t>
      </w:r>
      <w:r>
        <w:br/>
      </w:r>
      <w:r w:rsidRPr="008853DD">
        <w:lastRenderedPageBreak/>
        <w:t xml:space="preserve">O usuário deverá </w:t>
      </w:r>
      <w:r w:rsidR="007C02FF">
        <w:t>efetuar login no site</w:t>
      </w:r>
      <w:r>
        <w:t>.</w:t>
      </w:r>
      <w:r>
        <w:br/>
      </w:r>
      <w:r>
        <w:rPr>
          <w:b/>
        </w:rPr>
        <w:t>Processamento</w:t>
      </w:r>
      <w:r>
        <w:br/>
      </w:r>
      <w:r w:rsidR="002D4912">
        <w:t>Na página do produto, quando disponível, aparecerá uma mensagem abaixo do preço, que este se encontra numa promoção.</w:t>
      </w:r>
    </w:p>
    <w:p w14:paraId="7F82751F" w14:textId="77777777" w:rsidR="00F31A67" w:rsidRDefault="00F31A67" w:rsidP="007943A4">
      <w:pPr>
        <w:suppressAutoHyphens/>
        <w:spacing w:after="0" w:line="240" w:lineRule="auto"/>
        <w:ind w:left="1134"/>
      </w:pPr>
    </w:p>
    <w:tbl>
      <w:tblPr>
        <w:tblStyle w:val="Tabelacomgrade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2"/>
        <w:gridCol w:w="1868"/>
        <w:gridCol w:w="1948"/>
        <w:gridCol w:w="1888"/>
      </w:tblGrid>
      <w:tr w:rsidR="00F31A67" w14:paraId="67C217E8" w14:textId="77777777" w:rsidTr="007943A4">
        <w:tc>
          <w:tcPr>
            <w:tcW w:w="1802" w:type="dxa"/>
          </w:tcPr>
          <w:p w14:paraId="4AD42843" w14:textId="77777777" w:rsidR="00F31A67" w:rsidRDefault="00F31A67" w:rsidP="007943A4">
            <w:pPr>
              <w:spacing w:after="280"/>
            </w:pPr>
            <w:r>
              <w:t>Prioridade:</w:t>
            </w:r>
          </w:p>
        </w:tc>
        <w:tc>
          <w:tcPr>
            <w:tcW w:w="1868" w:type="dxa"/>
          </w:tcPr>
          <w:p w14:paraId="481971E0" w14:textId="77777777" w:rsidR="00F31A67" w:rsidRDefault="00F31A67" w:rsidP="007943A4">
            <w:pPr>
              <w:pStyle w:val="PargrafodaLista"/>
              <w:numPr>
                <w:ilvl w:val="0"/>
                <w:numId w:val="14"/>
              </w:numPr>
              <w:spacing w:after="280"/>
              <w:ind w:left="74" w:firstLine="0"/>
            </w:pPr>
            <w:r>
              <w:t>Essencial</w:t>
            </w:r>
          </w:p>
        </w:tc>
        <w:tc>
          <w:tcPr>
            <w:tcW w:w="1948" w:type="dxa"/>
          </w:tcPr>
          <w:p w14:paraId="1332688F" w14:textId="77777777" w:rsidR="00F31A67" w:rsidRDefault="00F31A67" w:rsidP="007943A4">
            <w:pPr>
              <w:pStyle w:val="PargrafodaLista"/>
              <w:numPr>
                <w:ilvl w:val="0"/>
                <w:numId w:val="13"/>
              </w:numPr>
              <w:spacing w:after="280"/>
              <w:ind w:left="0" w:firstLine="0"/>
            </w:pPr>
            <w:r>
              <w:t>Importante</w:t>
            </w:r>
          </w:p>
        </w:tc>
        <w:tc>
          <w:tcPr>
            <w:tcW w:w="1888" w:type="dxa"/>
          </w:tcPr>
          <w:p w14:paraId="0FE1E2AF" w14:textId="77777777" w:rsidR="00F31A67" w:rsidRDefault="00F31A67" w:rsidP="007943A4">
            <w:pPr>
              <w:pStyle w:val="PargrafodaLista"/>
              <w:numPr>
                <w:ilvl w:val="0"/>
                <w:numId w:val="12"/>
              </w:numPr>
              <w:spacing w:after="280"/>
              <w:ind w:left="90" w:hanging="6"/>
            </w:pPr>
            <w:r>
              <w:t>Desejável</w:t>
            </w:r>
          </w:p>
        </w:tc>
      </w:tr>
    </w:tbl>
    <w:p w14:paraId="604C957F" w14:textId="4D96B451" w:rsidR="004F7642" w:rsidRDefault="004F7642" w:rsidP="004F7642">
      <w:pPr>
        <w:pBdr>
          <w:top w:val="single" w:sz="4" w:space="1" w:color="auto"/>
        </w:pBdr>
        <w:spacing w:after="0"/>
      </w:pPr>
    </w:p>
    <w:p w14:paraId="2B098011" w14:textId="4E979D8B" w:rsidR="004F7642" w:rsidRDefault="004F7642" w:rsidP="004F7642">
      <w:pPr>
        <w:pStyle w:val="Requisito"/>
        <w:ind w:left="851" w:right="418"/>
      </w:pPr>
      <w:r>
        <w:t xml:space="preserve">[RF008] </w:t>
      </w:r>
      <w:r w:rsidR="00401610">
        <w:t>Histórico de Preço</w:t>
      </w:r>
    </w:p>
    <w:p w14:paraId="2682C75F" w14:textId="2D95FE27" w:rsidR="004F7642" w:rsidRDefault="004F7642" w:rsidP="004F7642">
      <w:pPr>
        <w:suppressAutoHyphens/>
        <w:spacing w:before="280" w:after="0" w:line="240" w:lineRule="auto"/>
        <w:ind w:left="1134"/>
      </w:pPr>
      <w:r>
        <w:rPr>
          <w:b/>
        </w:rPr>
        <w:t>Descrição do caso de uso:</w:t>
      </w:r>
      <w:r>
        <w:br/>
      </w:r>
      <w:r w:rsidR="00B515CF">
        <w:t>O sistema irá guardar as atualizações dos preços de cada produto</w:t>
      </w:r>
      <w:r>
        <w:t>.</w:t>
      </w:r>
    </w:p>
    <w:p w14:paraId="02274E06" w14:textId="56F749E0" w:rsidR="004F7642" w:rsidRDefault="004F7642" w:rsidP="004F7642">
      <w:pPr>
        <w:suppressAutoHyphens/>
        <w:spacing w:after="0" w:line="240" w:lineRule="auto"/>
        <w:ind w:left="1134"/>
      </w:pPr>
      <w:r>
        <w:rPr>
          <w:b/>
        </w:rPr>
        <w:t>Entrada e pré-condições</w:t>
      </w:r>
      <w:r>
        <w:br/>
      </w:r>
      <w:r w:rsidR="00DA7BEA">
        <w:t>O fornecedor deverá ter acesso ao sistema, e ter cadastrado produtos, para que a aplicação possa guardar seus dados.</w:t>
      </w:r>
    </w:p>
    <w:p w14:paraId="38E8ECBC" w14:textId="336A2783" w:rsidR="004F7642" w:rsidRDefault="004F7642" w:rsidP="004F7642">
      <w:pPr>
        <w:suppressAutoHyphens/>
        <w:spacing w:after="0" w:line="240" w:lineRule="auto"/>
        <w:ind w:left="1134"/>
      </w:pPr>
      <w:r>
        <w:rPr>
          <w:b/>
        </w:rPr>
        <w:t>Processamento</w:t>
      </w:r>
      <w:r>
        <w:br/>
      </w:r>
      <w:r w:rsidR="00930E27">
        <w:t>Assim que o preço de qualquer produto foi criado e/ou alterado, o sistema irá persistir seu dado</w:t>
      </w:r>
      <w:r w:rsidR="005110FF">
        <w:t>, assim como a data,</w:t>
      </w:r>
      <w:r w:rsidR="00930E27">
        <w:t xml:space="preserve"> no banco de dados.</w:t>
      </w:r>
    </w:p>
    <w:p w14:paraId="5ACEB6BF" w14:textId="77777777" w:rsidR="004F7642" w:rsidRDefault="004F7642" w:rsidP="004F7642">
      <w:pPr>
        <w:suppressAutoHyphens/>
        <w:spacing w:after="0" w:line="240" w:lineRule="auto"/>
        <w:ind w:left="1134"/>
      </w:pPr>
    </w:p>
    <w:tbl>
      <w:tblPr>
        <w:tblStyle w:val="Tabelacomgrade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2"/>
        <w:gridCol w:w="1868"/>
        <w:gridCol w:w="1948"/>
        <w:gridCol w:w="1888"/>
      </w:tblGrid>
      <w:tr w:rsidR="004F7642" w14:paraId="124BEFEA" w14:textId="77777777" w:rsidTr="0084594E">
        <w:tc>
          <w:tcPr>
            <w:tcW w:w="1802" w:type="dxa"/>
          </w:tcPr>
          <w:p w14:paraId="4745B50C" w14:textId="77777777" w:rsidR="004F7642" w:rsidRDefault="004F7642" w:rsidP="0084594E">
            <w:pPr>
              <w:spacing w:after="280"/>
            </w:pPr>
            <w:r>
              <w:t>Prioridade:</w:t>
            </w:r>
          </w:p>
        </w:tc>
        <w:tc>
          <w:tcPr>
            <w:tcW w:w="1868" w:type="dxa"/>
          </w:tcPr>
          <w:p w14:paraId="583F6A45" w14:textId="77777777" w:rsidR="004F7642" w:rsidRDefault="004F7642" w:rsidP="0084594E">
            <w:pPr>
              <w:pStyle w:val="PargrafodaLista"/>
              <w:numPr>
                <w:ilvl w:val="0"/>
                <w:numId w:val="14"/>
              </w:numPr>
              <w:spacing w:after="280"/>
              <w:ind w:left="74" w:firstLine="0"/>
            </w:pPr>
            <w:r>
              <w:t>Essencial</w:t>
            </w:r>
          </w:p>
        </w:tc>
        <w:tc>
          <w:tcPr>
            <w:tcW w:w="1948" w:type="dxa"/>
          </w:tcPr>
          <w:p w14:paraId="13DCBBE6" w14:textId="77777777" w:rsidR="004F7642" w:rsidRDefault="004F7642" w:rsidP="0084594E">
            <w:pPr>
              <w:pStyle w:val="PargrafodaLista"/>
              <w:numPr>
                <w:ilvl w:val="0"/>
                <w:numId w:val="13"/>
              </w:numPr>
              <w:spacing w:after="280"/>
              <w:ind w:left="0" w:firstLine="0"/>
            </w:pPr>
            <w:r>
              <w:t>Importante</w:t>
            </w:r>
          </w:p>
        </w:tc>
        <w:tc>
          <w:tcPr>
            <w:tcW w:w="1888" w:type="dxa"/>
          </w:tcPr>
          <w:p w14:paraId="16213070" w14:textId="77777777" w:rsidR="004F7642" w:rsidRDefault="004F7642" w:rsidP="0084594E">
            <w:pPr>
              <w:pStyle w:val="PargrafodaLista"/>
              <w:numPr>
                <w:ilvl w:val="0"/>
                <w:numId w:val="12"/>
              </w:numPr>
              <w:spacing w:after="280"/>
              <w:ind w:left="90" w:hanging="6"/>
            </w:pPr>
            <w:r>
              <w:t>Desejável</w:t>
            </w:r>
          </w:p>
        </w:tc>
      </w:tr>
    </w:tbl>
    <w:p w14:paraId="29905CFF" w14:textId="77777777" w:rsidR="004F7642" w:rsidRDefault="004F7642" w:rsidP="004F7642">
      <w:pPr>
        <w:pBdr>
          <w:top w:val="single" w:sz="4" w:space="1" w:color="auto"/>
        </w:pBdr>
        <w:spacing w:after="0"/>
      </w:pPr>
    </w:p>
    <w:p w14:paraId="6B6E5D7B" w14:textId="690761EA" w:rsidR="008946D7" w:rsidRDefault="008946D7" w:rsidP="008946D7">
      <w:pPr>
        <w:pStyle w:val="Requisito"/>
        <w:ind w:left="851" w:right="418"/>
      </w:pPr>
      <w:r>
        <w:t xml:space="preserve">[RF009] </w:t>
      </w:r>
      <w:r w:rsidR="00295725">
        <w:t>Gráfico de oscilação</w:t>
      </w:r>
    </w:p>
    <w:p w14:paraId="04051533" w14:textId="4E47690B" w:rsidR="008946D7" w:rsidRDefault="008946D7" w:rsidP="008946D7">
      <w:pPr>
        <w:suppressAutoHyphens/>
        <w:spacing w:before="280" w:after="0" w:line="240" w:lineRule="auto"/>
        <w:ind w:left="1134"/>
      </w:pPr>
      <w:r>
        <w:rPr>
          <w:b/>
        </w:rPr>
        <w:t>Descrição do caso de uso:</w:t>
      </w:r>
      <w:r>
        <w:br/>
      </w:r>
      <w:r w:rsidR="006D4228">
        <w:t>O sistema irá buscar as informações de histórico de preço para gerar gráficos de oscilação.</w:t>
      </w:r>
    </w:p>
    <w:p w14:paraId="520AED04" w14:textId="44AED288" w:rsidR="008946D7" w:rsidRDefault="008946D7" w:rsidP="008946D7">
      <w:pPr>
        <w:suppressAutoHyphens/>
        <w:spacing w:after="0" w:line="240" w:lineRule="auto"/>
        <w:ind w:left="1134"/>
      </w:pPr>
      <w:r>
        <w:rPr>
          <w:b/>
        </w:rPr>
        <w:t>Entrada e pré-condições</w:t>
      </w:r>
      <w:r>
        <w:br/>
      </w:r>
      <w:r w:rsidR="00251391">
        <w:t>Sistema deverá ter estar online para acessar o banco de dados.</w:t>
      </w:r>
    </w:p>
    <w:p w14:paraId="083381BB" w14:textId="2EF26CA5" w:rsidR="008946D7" w:rsidRDefault="008946D7" w:rsidP="008946D7">
      <w:pPr>
        <w:suppressAutoHyphens/>
        <w:spacing w:after="0" w:line="240" w:lineRule="auto"/>
        <w:ind w:left="1134"/>
      </w:pPr>
      <w:r>
        <w:rPr>
          <w:b/>
        </w:rPr>
        <w:t>Processamento</w:t>
      </w:r>
      <w:r>
        <w:br/>
      </w:r>
      <w:r w:rsidR="00251391">
        <w:t>O sistema irá buscar as informações de preços e datas do histórico no banco de dados, e irá gerar um gráfico com comparativos de preços em datas diferentes.</w:t>
      </w:r>
    </w:p>
    <w:p w14:paraId="3B049D27" w14:textId="77777777" w:rsidR="008946D7" w:rsidRDefault="008946D7" w:rsidP="008946D7">
      <w:pPr>
        <w:suppressAutoHyphens/>
        <w:spacing w:after="0" w:line="240" w:lineRule="auto"/>
        <w:ind w:left="1134"/>
      </w:pPr>
    </w:p>
    <w:tbl>
      <w:tblPr>
        <w:tblStyle w:val="Tabelacomgrade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2"/>
        <w:gridCol w:w="1868"/>
        <w:gridCol w:w="1948"/>
        <w:gridCol w:w="1888"/>
      </w:tblGrid>
      <w:tr w:rsidR="008946D7" w14:paraId="3761D5CB" w14:textId="77777777" w:rsidTr="003644F3">
        <w:tc>
          <w:tcPr>
            <w:tcW w:w="1802" w:type="dxa"/>
          </w:tcPr>
          <w:p w14:paraId="3B0DC02D" w14:textId="77777777" w:rsidR="008946D7" w:rsidRDefault="008946D7" w:rsidP="003644F3">
            <w:pPr>
              <w:spacing w:after="280"/>
            </w:pPr>
            <w:r>
              <w:t>Prioridade:</w:t>
            </w:r>
          </w:p>
        </w:tc>
        <w:tc>
          <w:tcPr>
            <w:tcW w:w="1868" w:type="dxa"/>
          </w:tcPr>
          <w:p w14:paraId="1992647A" w14:textId="77777777" w:rsidR="008946D7" w:rsidRDefault="008946D7" w:rsidP="003644F3">
            <w:pPr>
              <w:pStyle w:val="PargrafodaLista"/>
              <w:numPr>
                <w:ilvl w:val="0"/>
                <w:numId w:val="14"/>
              </w:numPr>
              <w:spacing w:after="280"/>
              <w:ind w:left="74" w:firstLine="0"/>
            </w:pPr>
            <w:r>
              <w:t>Essencial</w:t>
            </w:r>
          </w:p>
        </w:tc>
        <w:tc>
          <w:tcPr>
            <w:tcW w:w="1948" w:type="dxa"/>
          </w:tcPr>
          <w:p w14:paraId="202565E7" w14:textId="77777777" w:rsidR="008946D7" w:rsidRDefault="008946D7" w:rsidP="003644F3">
            <w:pPr>
              <w:pStyle w:val="PargrafodaLista"/>
              <w:numPr>
                <w:ilvl w:val="0"/>
                <w:numId w:val="13"/>
              </w:numPr>
              <w:spacing w:after="280"/>
              <w:ind w:left="0" w:firstLine="0"/>
            </w:pPr>
            <w:r>
              <w:t>Importante</w:t>
            </w:r>
          </w:p>
        </w:tc>
        <w:tc>
          <w:tcPr>
            <w:tcW w:w="1888" w:type="dxa"/>
          </w:tcPr>
          <w:p w14:paraId="55C310A1" w14:textId="77777777" w:rsidR="008946D7" w:rsidRDefault="008946D7" w:rsidP="003644F3">
            <w:pPr>
              <w:pStyle w:val="PargrafodaLista"/>
              <w:numPr>
                <w:ilvl w:val="0"/>
                <w:numId w:val="12"/>
              </w:numPr>
              <w:spacing w:after="280"/>
              <w:ind w:left="90" w:hanging="6"/>
            </w:pPr>
            <w:r>
              <w:t>Desejável</w:t>
            </w:r>
          </w:p>
        </w:tc>
      </w:tr>
    </w:tbl>
    <w:p w14:paraId="3DEEFA25" w14:textId="0A6DF163" w:rsidR="00B6687F" w:rsidRDefault="00B6687F" w:rsidP="00B6687F">
      <w:pPr>
        <w:pStyle w:val="Requisito"/>
        <w:ind w:left="851" w:right="418"/>
      </w:pPr>
      <w:r>
        <w:t>[RF010] Aviso de estoque baixo</w:t>
      </w:r>
    </w:p>
    <w:p w14:paraId="13FF4572" w14:textId="1AF1D2A9" w:rsidR="00B6687F" w:rsidRDefault="00B6687F" w:rsidP="00B6687F">
      <w:pPr>
        <w:suppressAutoHyphens/>
        <w:spacing w:before="280" w:after="0" w:line="240" w:lineRule="auto"/>
        <w:ind w:left="1134"/>
      </w:pPr>
      <w:r>
        <w:rPr>
          <w:b/>
        </w:rPr>
        <w:t>Descrição do caso de uso:</w:t>
      </w:r>
      <w:r>
        <w:br/>
        <w:t>O sistema irá alertar o fornecedor quando seu estoque estiver abaixo ou igual ao mínimo informado.</w:t>
      </w:r>
    </w:p>
    <w:p w14:paraId="4317DE63" w14:textId="5F3ABCE7" w:rsidR="00B6687F" w:rsidRDefault="00B6687F" w:rsidP="00B6687F">
      <w:pPr>
        <w:suppressAutoHyphens/>
        <w:spacing w:after="0" w:line="240" w:lineRule="auto"/>
        <w:ind w:left="1134"/>
      </w:pPr>
      <w:r>
        <w:rPr>
          <w:b/>
        </w:rPr>
        <w:t>Entrada e pré-condições</w:t>
      </w:r>
      <w:r>
        <w:br/>
        <w:t>Fornecedor deverá ter acesso ao sistema.</w:t>
      </w:r>
    </w:p>
    <w:p w14:paraId="05BB49BF" w14:textId="007D5C83" w:rsidR="00B6687F" w:rsidRDefault="00B6687F" w:rsidP="00B6687F">
      <w:pPr>
        <w:suppressAutoHyphens/>
        <w:spacing w:after="0" w:line="240" w:lineRule="auto"/>
        <w:ind w:left="1134"/>
      </w:pPr>
      <w:r>
        <w:rPr>
          <w:b/>
        </w:rPr>
        <w:lastRenderedPageBreak/>
        <w:t>Processamento</w:t>
      </w:r>
      <w:r>
        <w:br/>
      </w:r>
      <w:r w:rsidR="009F26B4">
        <w:t>Após o login do fornecedor, o sistema irá apresentar um alerta, contendo nome e descrição do produto, do qual está com estoque baixo</w:t>
      </w:r>
      <w:r>
        <w:t>.</w:t>
      </w:r>
    </w:p>
    <w:p w14:paraId="7D08C653" w14:textId="77777777" w:rsidR="00B6687F" w:rsidRDefault="00B6687F" w:rsidP="00B6687F">
      <w:pPr>
        <w:suppressAutoHyphens/>
        <w:spacing w:after="0" w:line="240" w:lineRule="auto"/>
        <w:ind w:left="1134"/>
      </w:pPr>
    </w:p>
    <w:tbl>
      <w:tblPr>
        <w:tblStyle w:val="Tabelacomgrade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2"/>
        <w:gridCol w:w="1868"/>
        <w:gridCol w:w="1948"/>
        <w:gridCol w:w="1888"/>
      </w:tblGrid>
      <w:tr w:rsidR="00B6687F" w14:paraId="44CEF092" w14:textId="77777777" w:rsidTr="003644F3">
        <w:tc>
          <w:tcPr>
            <w:tcW w:w="1802" w:type="dxa"/>
          </w:tcPr>
          <w:p w14:paraId="54AD6938" w14:textId="77777777" w:rsidR="00B6687F" w:rsidRDefault="00B6687F" w:rsidP="003644F3">
            <w:pPr>
              <w:spacing w:after="280"/>
            </w:pPr>
            <w:r>
              <w:t>Prioridade:</w:t>
            </w:r>
          </w:p>
        </w:tc>
        <w:tc>
          <w:tcPr>
            <w:tcW w:w="1868" w:type="dxa"/>
          </w:tcPr>
          <w:p w14:paraId="1BAA67FB" w14:textId="77777777" w:rsidR="00B6687F" w:rsidRDefault="00B6687F" w:rsidP="003644F3">
            <w:pPr>
              <w:pStyle w:val="PargrafodaLista"/>
              <w:numPr>
                <w:ilvl w:val="0"/>
                <w:numId w:val="14"/>
              </w:numPr>
              <w:spacing w:after="280"/>
              <w:ind w:left="74" w:firstLine="0"/>
            </w:pPr>
            <w:r>
              <w:t>Essencial</w:t>
            </w:r>
          </w:p>
        </w:tc>
        <w:tc>
          <w:tcPr>
            <w:tcW w:w="1948" w:type="dxa"/>
          </w:tcPr>
          <w:p w14:paraId="7363CB77" w14:textId="77777777" w:rsidR="00B6687F" w:rsidRDefault="00B6687F" w:rsidP="003644F3">
            <w:pPr>
              <w:pStyle w:val="PargrafodaLista"/>
              <w:numPr>
                <w:ilvl w:val="0"/>
                <w:numId w:val="13"/>
              </w:numPr>
              <w:spacing w:after="280"/>
              <w:ind w:left="0" w:firstLine="0"/>
            </w:pPr>
            <w:r>
              <w:t>Importante</w:t>
            </w:r>
          </w:p>
        </w:tc>
        <w:tc>
          <w:tcPr>
            <w:tcW w:w="1888" w:type="dxa"/>
          </w:tcPr>
          <w:p w14:paraId="568198C7" w14:textId="77777777" w:rsidR="00B6687F" w:rsidRDefault="00B6687F" w:rsidP="003644F3">
            <w:pPr>
              <w:pStyle w:val="PargrafodaLista"/>
              <w:numPr>
                <w:ilvl w:val="0"/>
                <w:numId w:val="12"/>
              </w:numPr>
              <w:spacing w:after="280"/>
              <w:ind w:left="90" w:hanging="6"/>
            </w:pPr>
            <w:r>
              <w:t>Desejável</w:t>
            </w:r>
          </w:p>
        </w:tc>
      </w:tr>
    </w:tbl>
    <w:p w14:paraId="51EFE88E" w14:textId="0E51550D" w:rsidR="00B6687F" w:rsidRDefault="00B6687F" w:rsidP="00B6687F">
      <w:pPr>
        <w:pStyle w:val="Requisito"/>
        <w:ind w:left="851" w:right="418"/>
      </w:pPr>
      <w:r>
        <w:t>[RF0</w:t>
      </w:r>
      <w:r w:rsidR="00D17BD8">
        <w:t>11</w:t>
      </w:r>
      <w:r>
        <w:t xml:space="preserve">] </w:t>
      </w:r>
      <w:r w:rsidR="00D17BD8">
        <w:t>Aviso de grande busca</w:t>
      </w:r>
    </w:p>
    <w:p w14:paraId="7BB96F6A" w14:textId="3EB2AFA6" w:rsidR="00B6687F" w:rsidRDefault="00B6687F" w:rsidP="00B6687F">
      <w:pPr>
        <w:suppressAutoHyphens/>
        <w:spacing w:before="280" w:after="0" w:line="240" w:lineRule="auto"/>
        <w:ind w:left="1134"/>
      </w:pPr>
      <w:r>
        <w:rPr>
          <w:b/>
        </w:rPr>
        <w:t>Descrição do caso de uso:</w:t>
      </w:r>
      <w:r>
        <w:br/>
      </w:r>
      <w:r w:rsidR="00D630D3">
        <w:t>O sistema irá gerar um alerta para o fornecedor, mostrando que os clientes estão fazendo buscas acima da média nos produtos</w:t>
      </w:r>
      <w:r>
        <w:t>.</w:t>
      </w:r>
    </w:p>
    <w:p w14:paraId="13F441ED" w14:textId="58CE0D6C" w:rsidR="00B6687F" w:rsidRDefault="00B6687F" w:rsidP="00B6687F">
      <w:pPr>
        <w:suppressAutoHyphens/>
        <w:spacing w:after="0" w:line="240" w:lineRule="auto"/>
        <w:ind w:left="1134"/>
      </w:pPr>
      <w:r>
        <w:rPr>
          <w:b/>
        </w:rPr>
        <w:t>Entrada e pré-condições</w:t>
      </w:r>
      <w:r>
        <w:br/>
      </w:r>
      <w:r w:rsidR="00D630D3">
        <w:t>Fornecedor deverá ter acesso ao sistema.</w:t>
      </w:r>
    </w:p>
    <w:p w14:paraId="23DF42B2" w14:textId="7FF86E4D" w:rsidR="00B6687F" w:rsidRDefault="00B6687F" w:rsidP="00B6687F">
      <w:pPr>
        <w:suppressAutoHyphens/>
        <w:spacing w:after="0" w:line="240" w:lineRule="auto"/>
        <w:ind w:left="1134"/>
      </w:pPr>
      <w:r>
        <w:rPr>
          <w:b/>
        </w:rPr>
        <w:t>Processamento</w:t>
      </w:r>
      <w:r>
        <w:br/>
      </w:r>
      <w:r w:rsidR="009B76A4">
        <w:t>Após o login do fornecedor, o sistema irá apresentar um alerta, contendo nome e descrição do produto, do qual está com grande busca.</w:t>
      </w:r>
    </w:p>
    <w:tbl>
      <w:tblPr>
        <w:tblStyle w:val="Tabelacomgrade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2"/>
        <w:gridCol w:w="1868"/>
        <w:gridCol w:w="1948"/>
        <w:gridCol w:w="1888"/>
      </w:tblGrid>
      <w:tr w:rsidR="00B6687F" w14:paraId="1BB05A1D" w14:textId="77777777" w:rsidTr="003644F3">
        <w:tc>
          <w:tcPr>
            <w:tcW w:w="1802" w:type="dxa"/>
          </w:tcPr>
          <w:p w14:paraId="470E5CFD" w14:textId="77777777" w:rsidR="00B6687F" w:rsidRDefault="00B6687F" w:rsidP="003644F3">
            <w:pPr>
              <w:spacing w:after="280"/>
            </w:pPr>
            <w:r>
              <w:t>Prioridade:</w:t>
            </w:r>
          </w:p>
        </w:tc>
        <w:tc>
          <w:tcPr>
            <w:tcW w:w="1868" w:type="dxa"/>
          </w:tcPr>
          <w:p w14:paraId="0D1223D7" w14:textId="77777777" w:rsidR="00B6687F" w:rsidRDefault="00B6687F" w:rsidP="003644F3">
            <w:pPr>
              <w:pStyle w:val="PargrafodaLista"/>
              <w:numPr>
                <w:ilvl w:val="0"/>
                <w:numId w:val="14"/>
              </w:numPr>
              <w:spacing w:after="280"/>
              <w:ind w:left="74" w:firstLine="0"/>
            </w:pPr>
            <w:r>
              <w:t>Essencial</w:t>
            </w:r>
          </w:p>
        </w:tc>
        <w:tc>
          <w:tcPr>
            <w:tcW w:w="1948" w:type="dxa"/>
          </w:tcPr>
          <w:p w14:paraId="0BF59EFD" w14:textId="77777777" w:rsidR="00B6687F" w:rsidRDefault="00B6687F" w:rsidP="003644F3">
            <w:pPr>
              <w:pStyle w:val="PargrafodaLista"/>
              <w:numPr>
                <w:ilvl w:val="0"/>
                <w:numId w:val="13"/>
              </w:numPr>
              <w:spacing w:after="280"/>
              <w:ind w:left="0" w:firstLine="0"/>
            </w:pPr>
            <w:r>
              <w:t>Importante</w:t>
            </w:r>
          </w:p>
        </w:tc>
        <w:tc>
          <w:tcPr>
            <w:tcW w:w="1888" w:type="dxa"/>
          </w:tcPr>
          <w:p w14:paraId="68E10602" w14:textId="77777777" w:rsidR="00B6687F" w:rsidRDefault="00B6687F" w:rsidP="003644F3">
            <w:pPr>
              <w:pStyle w:val="PargrafodaLista"/>
              <w:numPr>
                <w:ilvl w:val="0"/>
                <w:numId w:val="12"/>
              </w:numPr>
              <w:spacing w:after="280"/>
              <w:ind w:left="90" w:hanging="6"/>
            </w:pPr>
            <w:r>
              <w:t>Desejável</w:t>
            </w:r>
          </w:p>
        </w:tc>
      </w:tr>
    </w:tbl>
    <w:p w14:paraId="2EFE4373" w14:textId="77777777" w:rsidR="008946D7" w:rsidRDefault="008946D7" w:rsidP="004F7642">
      <w:pPr>
        <w:pBdr>
          <w:top w:val="single" w:sz="4" w:space="1" w:color="auto"/>
        </w:pBdr>
        <w:spacing w:after="0"/>
      </w:pPr>
    </w:p>
    <w:p w14:paraId="61FA00B9" w14:textId="0A791A89" w:rsidR="004F7642" w:rsidRDefault="004F7642" w:rsidP="004F7642">
      <w:pPr>
        <w:pBdr>
          <w:top w:val="single" w:sz="4" w:space="1" w:color="auto"/>
        </w:pBdr>
        <w:spacing w:after="0"/>
      </w:pPr>
    </w:p>
    <w:p w14:paraId="62FB9EEF" w14:textId="1C2315D7" w:rsidR="004F7642" w:rsidRDefault="004F7642" w:rsidP="004F7642">
      <w:pPr>
        <w:pBdr>
          <w:top w:val="single" w:sz="4" w:space="1" w:color="auto"/>
        </w:pBdr>
        <w:spacing w:after="0"/>
      </w:pPr>
    </w:p>
    <w:p w14:paraId="090995E0" w14:textId="323EEF6C" w:rsidR="004F7642" w:rsidRDefault="004F7642" w:rsidP="004F7642">
      <w:pPr>
        <w:pBdr>
          <w:top w:val="single" w:sz="4" w:space="1" w:color="auto"/>
        </w:pBdr>
        <w:spacing w:after="0"/>
      </w:pPr>
    </w:p>
    <w:p w14:paraId="3373C5D2" w14:textId="0D8B69A3" w:rsidR="004F7642" w:rsidRDefault="004F7642" w:rsidP="004F7642">
      <w:pPr>
        <w:pBdr>
          <w:top w:val="single" w:sz="4" w:space="1" w:color="auto"/>
        </w:pBdr>
        <w:spacing w:after="0"/>
      </w:pPr>
    </w:p>
    <w:p w14:paraId="38603F2C" w14:textId="23ABD54B" w:rsidR="004F7642" w:rsidRDefault="004F7642" w:rsidP="004F7642">
      <w:pPr>
        <w:pBdr>
          <w:top w:val="single" w:sz="4" w:space="1" w:color="auto"/>
        </w:pBdr>
        <w:spacing w:after="0"/>
      </w:pPr>
    </w:p>
    <w:p w14:paraId="12225C37" w14:textId="77777777" w:rsidR="004F7642" w:rsidRDefault="004F7642" w:rsidP="004F7642">
      <w:pPr>
        <w:pBdr>
          <w:top w:val="single" w:sz="4" w:space="1" w:color="auto"/>
        </w:pBdr>
        <w:spacing w:after="0"/>
      </w:pPr>
    </w:p>
    <w:p w14:paraId="6221C75C" w14:textId="61038D32" w:rsidR="002052F0" w:rsidRDefault="002052F0" w:rsidP="006C601A">
      <w:pPr>
        <w:pStyle w:val="PargrafodaLista"/>
        <w:numPr>
          <w:ilvl w:val="1"/>
          <w:numId w:val="10"/>
        </w:numPr>
        <w:pBdr>
          <w:top w:val="single" w:sz="4" w:space="1" w:color="auto"/>
        </w:pBdr>
        <w:spacing w:after="0"/>
      </w:pPr>
      <w:r>
        <w:t>Requisitos Não Funcionais</w:t>
      </w:r>
    </w:p>
    <w:p w14:paraId="44EA07D0" w14:textId="77777777" w:rsidR="00F40B27" w:rsidRDefault="00F40B27" w:rsidP="00F40B27">
      <w:pPr>
        <w:pBdr>
          <w:top w:val="single" w:sz="4" w:space="1" w:color="auto"/>
        </w:pBdr>
        <w:spacing w:after="0"/>
        <w:ind w:left="567"/>
      </w:pPr>
    </w:p>
    <w:p w14:paraId="42CD9D39" w14:textId="0773DD73" w:rsidR="00F40B27" w:rsidRDefault="00F40B27" w:rsidP="00F40B27">
      <w:pPr>
        <w:pStyle w:val="Requisito"/>
        <w:ind w:left="851" w:right="418"/>
        <w:rPr>
          <w:iCs/>
        </w:rPr>
      </w:pPr>
      <w:bookmarkStart w:id="6" w:name="_Toc482607202"/>
      <w:r>
        <w:t>[NF001]</w:t>
      </w:r>
      <w:r>
        <w:rPr>
          <w:i/>
        </w:rPr>
        <w:t xml:space="preserve"> </w:t>
      </w:r>
      <w:r w:rsidR="00F25300">
        <w:rPr>
          <w:iCs/>
        </w:rPr>
        <w:t>Implementação WEB</w:t>
      </w:r>
    </w:p>
    <w:p w14:paraId="4FA8F3F0" w14:textId="56BECE94" w:rsidR="00F40B27" w:rsidRPr="00FA2C89" w:rsidRDefault="00F25300" w:rsidP="00BA6100">
      <w:pPr>
        <w:suppressAutoHyphens/>
        <w:spacing w:after="0" w:line="240" w:lineRule="auto"/>
        <w:ind w:left="774"/>
        <w:jc w:val="both"/>
      </w:pPr>
      <w:r>
        <w:t xml:space="preserve">Para fins de melhor e maior utilização desta aplicação, o projeto deverá ser desenvolvido na plataforma WEB, atingindo maior nível de clientes </w:t>
      </w:r>
      <w:r w:rsidR="00717DE7">
        <w:t>.</w:t>
      </w:r>
      <w:r>
        <w:t xml:space="preserve"> </w:t>
      </w:r>
    </w:p>
    <w:p w14:paraId="1FA312C9" w14:textId="77777777" w:rsidR="00F40B27" w:rsidRDefault="00F40B27" w:rsidP="00F40B27">
      <w:pPr>
        <w:suppressAutoHyphens/>
        <w:spacing w:after="0" w:line="240" w:lineRule="auto"/>
        <w:ind w:left="1134"/>
      </w:pPr>
    </w:p>
    <w:tbl>
      <w:tblPr>
        <w:tblStyle w:val="Tabelacomgrade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2"/>
        <w:gridCol w:w="1868"/>
        <w:gridCol w:w="1948"/>
        <w:gridCol w:w="1888"/>
      </w:tblGrid>
      <w:tr w:rsidR="00F40B27" w14:paraId="2FAC6952" w14:textId="77777777" w:rsidTr="0034318A">
        <w:tc>
          <w:tcPr>
            <w:tcW w:w="1802" w:type="dxa"/>
          </w:tcPr>
          <w:p w14:paraId="4E147645" w14:textId="77777777" w:rsidR="00F40B27" w:rsidRDefault="00F40B27" w:rsidP="0034318A">
            <w:pPr>
              <w:spacing w:after="280"/>
            </w:pPr>
            <w:r>
              <w:t>Prioridade:</w:t>
            </w:r>
          </w:p>
        </w:tc>
        <w:tc>
          <w:tcPr>
            <w:tcW w:w="1868" w:type="dxa"/>
          </w:tcPr>
          <w:p w14:paraId="020A1953" w14:textId="77777777" w:rsidR="00F40B27" w:rsidRDefault="00F40B27" w:rsidP="006C601A">
            <w:pPr>
              <w:pStyle w:val="PargrafodaLista"/>
              <w:numPr>
                <w:ilvl w:val="0"/>
                <w:numId w:val="14"/>
              </w:numPr>
              <w:spacing w:after="280"/>
              <w:ind w:left="74" w:firstLine="0"/>
            </w:pPr>
            <w:r>
              <w:t>Essencial</w:t>
            </w:r>
          </w:p>
        </w:tc>
        <w:tc>
          <w:tcPr>
            <w:tcW w:w="1948" w:type="dxa"/>
          </w:tcPr>
          <w:p w14:paraId="587A39FA" w14:textId="77777777" w:rsidR="00F40B27" w:rsidRDefault="00F40B27" w:rsidP="006C601A">
            <w:pPr>
              <w:pStyle w:val="PargrafodaLista"/>
              <w:numPr>
                <w:ilvl w:val="0"/>
                <w:numId w:val="13"/>
              </w:numPr>
              <w:spacing w:after="280"/>
              <w:ind w:left="0" w:firstLine="0"/>
            </w:pPr>
            <w:r>
              <w:t>Importante</w:t>
            </w:r>
          </w:p>
        </w:tc>
        <w:tc>
          <w:tcPr>
            <w:tcW w:w="1888" w:type="dxa"/>
          </w:tcPr>
          <w:p w14:paraId="640F07D5" w14:textId="77777777" w:rsidR="00F40B27" w:rsidRDefault="00F40B27" w:rsidP="006C601A">
            <w:pPr>
              <w:pStyle w:val="PargrafodaLista"/>
              <w:numPr>
                <w:ilvl w:val="0"/>
                <w:numId w:val="12"/>
              </w:numPr>
              <w:spacing w:after="280"/>
              <w:ind w:left="90" w:hanging="6"/>
            </w:pPr>
            <w:r>
              <w:t>Desejável</w:t>
            </w:r>
          </w:p>
        </w:tc>
      </w:tr>
    </w:tbl>
    <w:bookmarkEnd w:id="6"/>
    <w:p w14:paraId="0AB1166E" w14:textId="5648EF6B" w:rsidR="00F25300" w:rsidRDefault="00F25300" w:rsidP="00F25300">
      <w:pPr>
        <w:pStyle w:val="Requisito"/>
        <w:ind w:left="851" w:right="418"/>
        <w:rPr>
          <w:iCs/>
        </w:rPr>
      </w:pPr>
      <w:r>
        <w:t>[NF002]</w:t>
      </w:r>
      <w:r>
        <w:rPr>
          <w:i/>
        </w:rPr>
        <w:t xml:space="preserve"> </w:t>
      </w:r>
      <w:r>
        <w:rPr>
          <w:iCs/>
        </w:rPr>
        <w:t>Usabilidade</w:t>
      </w:r>
    </w:p>
    <w:p w14:paraId="46B6245F" w14:textId="77777777" w:rsidR="00F25300" w:rsidRDefault="00F25300" w:rsidP="00F25300">
      <w:pPr>
        <w:suppressAutoHyphens/>
        <w:spacing w:after="0" w:line="240" w:lineRule="auto"/>
        <w:ind w:left="774"/>
        <w:jc w:val="both"/>
      </w:pPr>
      <w:r>
        <w:t xml:space="preserve">A interface com o usuário é de vital importância para o sucesso do sistema. Principalmente por ser um sistema que será utilizado diariamente, o usuário não possui tempo disponível para aprender como utilizar o sistema. </w:t>
      </w:r>
    </w:p>
    <w:p w14:paraId="549E2302" w14:textId="77777777" w:rsidR="00F25300" w:rsidRPr="00FA2C89" w:rsidRDefault="00F25300" w:rsidP="00F25300">
      <w:pPr>
        <w:suppressAutoHyphens/>
        <w:spacing w:after="0" w:line="240" w:lineRule="auto"/>
        <w:ind w:left="774"/>
        <w:jc w:val="both"/>
      </w:pPr>
      <w:r>
        <w:t>O sistema terá uma interface amigável ao usuário primário sem se tornar cansativa aos usuários mais experientes.</w:t>
      </w:r>
    </w:p>
    <w:p w14:paraId="51B1DD0A" w14:textId="77777777" w:rsidR="00F25300" w:rsidRDefault="00F25300" w:rsidP="00F25300">
      <w:pPr>
        <w:suppressAutoHyphens/>
        <w:spacing w:after="0" w:line="240" w:lineRule="auto"/>
        <w:ind w:left="1134"/>
      </w:pPr>
    </w:p>
    <w:tbl>
      <w:tblPr>
        <w:tblStyle w:val="Tabelacomgrade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2"/>
        <w:gridCol w:w="1868"/>
        <w:gridCol w:w="1948"/>
        <w:gridCol w:w="1888"/>
      </w:tblGrid>
      <w:tr w:rsidR="00F25300" w14:paraId="0C819BC6" w14:textId="77777777" w:rsidTr="003644F3">
        <w:tc>
          <w:tcPr>
            <w:tcW w:w="1802" w:type="dxa"/>
          </w:tcPr>
          <w:p w14:paraId="2F79B641" w14:textId="77777777" w:rsidR="00F25300" w:rsidRDefault="00F25300" w:rsidP="003644F3">
            <w:pPr>
              <w:spacing w:after="280"/>
            </w:pPr>
            <w:r>
              <w:t>Prioridade:</w:t>
            </w:r>
          </w:p>
        </w:tc>
        <w:tc>
          <w:tcPr>
            <w:tcW w:w="1868" w:type="dxa"/>
          </w:tcPr>
          <w:p w14:paraId="6B51AB7C" w14:textId="77777777" w:rsidR="00F25300" w:rsidRDefault="00F25300" w:rsidP="003644F3">
            <w:pPr>
              <w:pStyle w:val="PargrafodaLista"/>
              <w:numPr>
                <w:ilvl w:val="0"/>
                <w:numId w:val="14"/>
              </w:numPr>
              <w:spacing w:after="280"/>
              <w:ind w:left="74" w:firstLine="0"/>
            </w:pPr>
            <w:r>
              <w:t>Essencial</w:t>
            </w:r>
          </w:p>
        </w:tc>
        <w:tc>
          <w:tcPr>
            <w:tcW w:w="1948" w:type="dxa"/>
          </w:tcPr>
          <w:p w14:paraId="372CA604" w14:textId="77777777" w:rsidR="00F25300" w:rsidRDefault="00F25300" w:rsidP="003644F3">
            <w:pPr>
              <w:pStyle w:val="PargrafodaLista"/>
              <w:numPr>
                <w:ilvl w:val="0"/>
                <w:numId w:val="13"/>
              </w:numPr>
              <w:spacing w:after="280"/>
              <w:ind w:left="0" w:firstLine="0"/>
            </w:pPr>
            <w:r>
              <w:t>Importante</w:t>
            </w:r>
          </w:p>
        </w:tc>
        <w:tc>
          <w:tcPr>
            <w:tcW w:w="1888" w:type="dxa"/>
          </w:tcPr>
          <w:p w14:paraId="46E9A592" w14:textId="77777777" w:rsidR="00F25300" w:rsidRDefault="00F25300" w:rsidP="003644F3">
            <w:pPr>
              <w:pStyle w:val="PargrafodaLista"/>
              <w:numPr>
                <w:ilvl w:val="0"/>
                <w:numId w:val="12"/>
              </w:numPr>
              <w:spacing w:after="280"/>
              <w:ind w:left="90" w:hanging="6"/>
            </w:pPr>
            <w:r>
              <w:t>Desejável</w:t>
            </w:r>
          </w:p>
        </w:tc>
      </w:tr>
    </w:tbl>
    <w:p w14:paraId="6341A437" w14:textId="11EAE8C0" w:rsidR="00F25300" w:rsidRDefault="00F25300" w:rsidP="00F25300">
      <w:pPr>
        <w:pStyle w:val="Requisito"/>
        <w:ind w:left="851" w:right="418"/>
        <w:rPr>
          <w:iCs/>
        </w:rPr>
      </w:pPr>
      <w:r>
        <w:lastRenderedPageBreak/>
        <w:t>[NF00</w:t>
      </w:r>
      <w:r w:rsidR="00302CE2">
        <w:t>3</w:t>
      </w:r>
      <w:r>
        <w:t>]</w:t>
      </w:r>
      <w:r>
        <w:rPr>
          <w:i/>
        </w:rPr>
        <w:t xml:space="preserve"> </w:t>
      </w:r>
      <w:r w:rsidR="00302CE2">
        <w:rPr>
          <w:iCs/>
        </w:rPr>
        <w:t>Formulários em PHP</w:t>
      </w:r>
    </w:p>
    <w:p w14:paraId="54590366" w14:textId="15946B05" w:rsidR="00F25300" w:rsidRPr="00FA2C89" w:rsidRDefault="00302CE2" w:rsidP="00F25300">
      <w:pPr>
        <w:suppressAutoHyphens/>
        <w:spacing w:after="0" w:line="240" w:lineRule="auto"/>
        <w:ind w:left="774"/>
        <w:jc w:val="both"/>
      </w:pPr>
      <w:r>
        <w:t>Os formulários das tabelas da aplicação</w:t>
      </w:r>
      <w:r w:rsidR="00C81285">
        <w:t xml:space="preserve"> deveram ser desenvolvidos</w:t>
      </w:r>
      <w:r w:rsidR="00ED746C">
        <w:t xml:space="preserve"> em linguagem PHP, par</w:t>
      </w:r>
      <w:r w:rsidR="00C81285">
        <w:t>a melhor integração da interface com os dados</w:t>
      </w:r>
      <w:r w:rsidR="00F25300">
        <w:t>.</w:t>
      </w:r>
    </w:p>
    <w:p w14:paraId="75E4480D" w14:textId="77777777" w:rsidR="00F25300" w:rsidRDefault="00F25300" w:rsidP="00F25300">
      <w:pPr>
        <w:suppressAutoHyphens/>
        <w:spacing w:after="0" w:line="240" w:lineRule="auto"/>
        <w:ind w:left="1134"/>
      </w:pPr>
    </w:p>
    <w:tbl>
      <w:tblPr>
        <w:tblStyle w:val="Tabelacomgrade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2"/>
        <w:gridCol w:w="1868"/>
        <w:gridCol w:w="1948"/>
        <w:gridCol w:w="1888"/>
      </w:tblGrid>
      <w:tr w:rsidR="00F25300" w14:paraId="11A12F46" w14:textId="77777777" w:rsidTr="003644F3">
        <w:tc>
          <w:tcPr>
            <w:tcW w:w="1802" w:type="dxa"/>
          </w:tcPr>
          <w:p w14:paraId="51AD1F6B" w14:textId="77777777" w:rsidR="00F25300" w:rsidRDefault="00F25300" w:rsidP="003644F3">
            <w:pPr>
              <w:spacing w:after="280"/>
            </w:pPr>
            <w:r>
              <w:t>Prioridade:</w:t>
            </w:r>
          </w:p>
        </w:tc>
        <w:tc>
          <w:tcPr>
            <w:tcW w:w="1868" w:type="dxa"/>
          </w:tcPr>
          <w:p w14:paraId="799B4015" w14:textId="77777777" w:rsidR="00F25300" w:rsidRDefault="00F25300" w:rsidP="003644F3">
            <w:pPr>
              <w:pStyle w:val="PargrafodaLista"/>
              <w:numPr>
                <w:ilvl w:val="0"/>
                <w:numId w:val="14"/>
              </w:numPr>
              <w:spacing w:after="280"/>
              <w:ind w:left="74" w:firstLine="0"/>
            </w:pPr>
            <w:r>
              <w:t>Essencial</w:t>
            </w:r>
          </w:p>
        </w:tc>
        <w:tc>
          <w:tcPr>
            <w:tcW w:w="1948" w:type="dxa"/>
          </w:tcPr>
          <w:p w14:paraId="53F65B44" w14:textId="77777777" w:rsidR="00F25300" w:rsidRDefault="00F25300" w:rsidP="003644F3">
            <w:pPr>
              <w:pStyle w:val="PargrafodaLista"/>
              <w:numPr>
                <w:ilvl w:val="0"/>
                <w:numId w:val="13"/>
              </w:numPr>
              <w:spacing w:after="280"/>
              <w:ind w:left="0" w:firstLine="0"/>
            </w:pPr>
            <w:r>
              <w:t>Importante</w:t>
            </w:r>
          </w:p>
        </w:tc>
        <w:tc>
          <w:tcPr>
            <w:tcW w:w="1888" w:type="dxa"/>
          </w:tcPr>
          <w:p w14:paraId="2D182070" w14:textId="77777777" w:rsidR="00F25300" w:rsidRDefault="00F25300" w:rsidP="003644F3">
            <w:pPr>
              <w:pStyle w:val="PargrafodaLista"/>
              <w:numPr>
                <w:ilvl w:val="0"/>
                <w:numId w:val="12"/>
              </w:numPr>
              <w:spacing w:after="280"/>
              <w:ind w:left="90" w:hanging="6"/>
            </w:pPr>
            <w:r>
              <w:t>Desejável</w:t>
            </w:r>
          </w:p>
        </w:tc>
      </w:tr>
    </w:tbl>
    <w:p w14:paraId="6F9F47F3" w14:textId="21F5717C" w:rsidR="00F25300" w:rsidRDefault="00F25300" w:rsidP="00F25300">
      <w:pPr>
        <w:pStyle w:val="Requisito"/>
        <w:ind w:left="851" w:right="418"/>
        <w:rPr>
          <w:iCs/>
        </w:rPr>
      </w:pPr>
      <w:r>
        <w:t>[NF00</w:t>
      </w:r>
      <w:r w:rsidR="00ED746C">
        <w:t>4</w:t>
      </w:r>
      <w:r>
        <w:t>]</w:t>
      </w:r>
      <w:r>
        <w:rPr>
          <w:i/>
        </w:rPr>
        <w:t xml:space="preserve"> </w:t>
      </w:r>
      <w:r w:rsidR="00ED746C">
        <w:rPr>
          <w:iCs/>
        </w:rPr>
        <w:t>Banco de dados</w:t>
      </w:r>
    </w:p>
    <w:p w14:paraId="7BA7BA14" w14:textId="1A23A1BE" w:rsidR="00F25300" w:rsidRDefault="00C81285" w:rsidP="00F25300">
      <w:pPr>
        <w:suppressAutoHyphens/>
        <w:spacing w:after="0" w:line="240" w:lineRule="auto"/>
        <w:ind w:left="1134"/>
      </w:pPr>
      <w:r>
        <w:t>O servidor que hospedará o banco de dados deverá ser online, para evitar falhas de indisponibilidade, ter mais praticidade  e rapidez.</w:t>
      </w:r>
    </w:p>
    <w:p w14:paraId="36D9E0EB" w14:textId="77777777" w:rsidR="00C81285" w:rsidRDefault="00C81285" w:rsidP="00F25300">
      <w:pPr>
        <w:suppressAutoHyphens/>
        <w:spacing w:after="0" w:line="240" w:lineRule="auto"/>
        <w:ind w:left="1134"/>
      </w:pPr>
    </w:p>
    <w:tbl>
      <w:tblPr>
        <w:tblStyle w:val="Tabelacomgrade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2"/>
        <w:gridCol w:w="1868"/>
        <w:gridCol w:w="1948"/>
        <w:gridCol w:w="1888"/>
      </w:tblGrid>
      <w:tr w:rsidR="00F25300" w14:paraId="4B564C61" w14:textId="77777777" w:rsidTr="003644F3">
        <w:tc>
          <w:tcPr>
            <w:tcW w:w="1802" w:type="dxa"/>
          </w:tcPr>
          <w:p w14:paraId="6C9A8507" w14:textId="77777777" w:rsidR="00F25300" w:rsidRDefault="00F25300" w:rsidP="003644F3">
            <w:pPr>
              <w:spacing w:after="280"/>
            </w:pPr>
            <w:r>
              <w:t>Prioridade:</w:t>
            </w:r>
          </w:p>
        </w:tc>
        <w:tc>
          <w:tcPr>
            <w:tcW w:w="1868" w:type="dxa"/>
          </w:tcPr>
          <w:p w14:paraId="7EEE4FCE" w14:textId="77777777" w:rsidR="00F25300" w:rsidRDefault="00F25300" w:rsidP="003644F3">
            <w:pPr>
              <w:pStyle w:val="PargrafodaLista"/>
              <w:numPr>
                <w:ilvl w:val="0"/>
                <w:numId w:val="14"/>
              </w:numPr>
              <w:spacing w:after="280"/>
              <w:ind w:left="74" w:firstLine="0"/>
            </w:pPr>
            <w:r>
              <w:t>Essencial</w:t>
            </w:r>
          </w:p>
        </w:tc>
        <w:tc>
          <w:tcPr>
            <w:tcW w:w="1948" w:type="dxa"/>
          </w:tcPr>
          <w:p w14:paraId="17789231" w14:textId="77777777" w:rsidR="00F25300" w:rsidRDefault="00F25300" w:rsidP="003644F3">
            <w:pPr>
              <w:pStyle w:val="PargrafodaLista"/>
              <w:numPr>
                <w:ilvl w:val="0"/>
                <w:numId w:val="13"/>
              </w:numPr>
              <w:spacing w:after="280"/>
              <w:ind w:left="0" w:firstLine="0"/>
            </w:pPr>
            <w:r>
              <w:t>Importante</w:t>
            </w:r>
          </w:p>
        </w:tc>
        <w:tc>
          <w:tcPr>
            <w:tcW w:w="1888" w:type="dxa"/>
          </w:tcPr>
          <w:p w14:paraId="078D1B20" w14:textId="77777777" w:rsidR="00F25300" w:rsidRDefault="00F25300" w:rsidP="003644F3">
            <w:pPr>
              <w:pStyle w:val="PargrafodaLista"/>
              <w:numPr>
                <w:ilvl w:val="0"/>
                <w:numId w:val="12"/>
              </w:numPr>
              <w:spacing w:after="280"/>
              <w:ind w:left="90" w:hanging="6"/>
            </w:pPr>
            <w:r>
              <w:t>Desejável</w:t>
            </w:r>
          </w:p>
        </w:tc>
      </w:tr>
    </w:tbl>
    <w:p w14:paraId="04513AB2" w14:textId="77777777" w:rsidR="00F40B27" w:rsidRPr="00F660B3" w:rsidRDefault="00F40B27" w:rsidP="00F40B27"/>
    <w:p w14:paraId="3B457237" w14:textId="77777777" w:rsidR="002F2BBC" w:rsidRDefault="002F2BBC" w:rsidP="006C601A">
      <w:pPr>
        <w:pStyle w:val="Ttulo1"/>
        <w:numPr>
          <w:ilvl w:val="0"/>
          <w:numId w:val="4"/>
        </w:numPr>
        <w:ind w:left="567" w:hanging="425"/>
        <w:rPr>
          <w:rFonts w:ascii="Calibri" w:hAnsi="Calibri"/>
          <w:color w:val="9D3511"/>
        </w:rPr>
      </w:pPr>
      <w:r w:rsidRPr="006B709D">
        <w:rPr>
          <w:rFonts w:ascii="Calibri" w:hAnsi="Calibri"/>
          <w:color w:val="9D3511"/>
        </w:rPr>
        <w:t>Riscos de alto nível</w:t>
      </w:r>
      <w:bookmarkEnd w:id="5"/>
    </w:p>
    <w:p w14:paraId="723B809E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6FC22907" w14:textId="64D6D76C" w:rsidR="002F2BBC" w:rsidRPr="006D7633" w:rsidRDefault="00CF7F60" w:rsidP="006C601A">
      <w:pPr>
        <w:pStyle w:val="PargrafodaLista"/>
        <w:numPr>
          <w:ilvl w:val="0"/>
          <w:numId w:val="7"/>
        </w:numPr>
        <w:ind w:left="1134" w:hanging="567"/>
        <w:jc w:val="both"/>
      </w:pPr>
      <w:r>
        <w:t>Indisponibilidade no servidor.</w:t>
      </w:r>
    </w:p>
    <w:p w14:paraId="06ACE6A9" w14:textId="19A90599" w:rsidR="002F2BBC" w:rsidRDefault="00CF7F60" w:rsidP="006C601A">
      <w:pPr>
        <w:pStyle w:val="PargrafodaLista"/>
        <w:numPr>
          <w:ilvl w:val="0"/>
          <w:numId w:val="7"/>
        </w:numPr>
        <w:ind w:left="1134" w:hanging="567"/>
        <w:jc w:val="both"/>
      </w:pPr>
      <w:r>
        <w:t>Indisponibilidade no banco de dados.</w:t>
      </w:r>
    </w:p>
    <w:p w14:paraId="044882D8" w14:textId="7CFE4296" w:rsidR="00CF7F60" w:rsidRPr="006D7633" w:rsidRDefault="00CF7F60" w:rsidP="006C601A">
      <w:pPr>
        <w:pStyle w:val="PargrafodaLista"/>
        <w:numPr>
          <w:ilvl w:val="0"/>
          <w:numId w:val="7"/>
        </w:numPr>
        <w:ind w:left="1134" w:hanging="567"/>
        <w:jc w:val="both"/>
      </w:pPr>
      <w:r>
        <w:t>Indisponibilidade do provedor de acesso à internet.</w:t>
      </w:r>
    </w:p>
    <w:p w14:paraId="19E706E5" w14:textId="111E6B56" w:rsidR="0008106D" w:rsidRPr="00EC45C8" w:rsidRDefault="0008106D" w:rsidP="00EC45C8">
      <w:pPr>
        <w:pStyle w:val="Ttulo1"/>
        <w:numPr>
          <w:ilvl w:val="0"/>
          <w:numId w:val="4"/>
        </w:numPr>
        <w:ind w:left="567" w:hanging="425"/>
        <w:rPr>
          <w:rFonts w:ascii="Calibri" w:hAnsi="Calibri"/>
          <w:color w:val="9D3511"/>
        </w:rPr>
      </w:pPr>
      <w:r>
        <w:rPr>
          <w:rFonts w:ascii="Calibri" w:hAnsi="Calibri"/>
          <w:color w:val="9D3511"/>
        </w:rPr>
        <w:t>Recursos Humanos</w:t>
      </w:r>
    </w:p>
    <w:p w14:paraId="56795239" w14:textId="77777777" w:rsidR="006D4B3D" w:rsidRDefault="006D4B3D" w:rsidP="0008106D">
      <w:pPr>
        <w:pBdr>
          <w:top w:val="single" w:sz="4" w:space="1" w:color="auto"/>
        </w:pBdr>
        <w:spacing w:after="0"/>
        <w:ind w:left="567"/>
      </w:pPr>
    </w:p>
    <w:p w14:paraId="253B36E1" w14:textId="29E3EB22" w:rsidR="00963672" w:rsidRPr="00963672" w:rsidRDefault="00963672" w:rsidP="006D4B3D">
      <w:pPr>
        <w:spacing w:after="0"/>
        <w:ind w:left="567"/>
        <w:rPr>
          <w:color w:val="000000" w:themeColor="text1"/>
        </w:rPr>
      </w:pPr>
      <w:r w:rsidRPr="00963672">
        <w:rPr>
          <w:color w:val="000000" w:themeColor="text1"/>
        </w:rPr>
        <w:t xml:space="preserve">- </w:t>
      </w:r>
      <w:r w:rsidR="009A5DCA">
        <w:rPr>
          <w:color w:val="000000" w:themeColor="text1"/>
        </w:rPr>
        <w:t>Eduardo Ravanello: Desenvolvedor</w:t>
      </w:r>
    </w:p>
    <w:p w14:paraId="2DE0865F" w14:textId="0DF699E9" w:rsidR="009A5DCA" w:rsidRPr="00963672" w:rsidRDefault="009A5DCA" w:rsidP="009A5DCA">
      <w:pPr>
        <w:spacing w:after="0"/>
        <w:ind w:left="567"/>
        <w:rPr>
          <w:color w:val="000000" w:themeColor="text1"/>
        </w:rPr>
      </w:pPr>
      <w:r w:rsidRPr="00963672">
        <w:rPr>
          <w:color w:val="000000" w:themeColor="text1"/>
        </w:rPr>
        <w:t xml:space="preserve">- </w:t>
      </w:r>
      <w:r>
        <w:rPr>
          <w:color w:val="000000" w:themeColor="text1"/>
        </w:rPr>
        <w:t>Eugênio Martelli: Desenvolvedor</w:t>
      </w:r>
    </w:p>
    <w:p w14:paraId="6BB51F3E" w14:textId="27343697" w:rsidR="002052F0" w:rsidRPr="009A5DCA" w:rsidRDefault="009A5DCA" w:rsidP="009A5DCA">
      <w:pPr>
        <w:spacing w:after="0"/>
        <w:ind w:left="567"/>
        <w:rPr>
          <w:color w:val="000000" w:themeColor="text1"/>
        </w:rPr>
      </w:pPr>
      <w:r w:rsidRPr="00963672">
        <w:rPr>
          <w:color w:val="000000" w:themeColor="text1"/>
        </w:rPr>
        <w:t xml:space="preserve">- </w:t>
      </w:r>
      <w:r>
        <w:rPr>
          <w:color w:val="000000" w:themeColor="text1"/>
        </w:rPr>
        <w:t>Vincius S. Zampieron: Desenvolvedor</w:t>
      </w:r>
      <w:r w:rsidR="0054184C" w:rsidRPr="00682C64">
        <w:rPr>
          <w:color w:val="FF0000"/>
        </w:rPr>
        <w:t xml:space="preserve"> </w:t>
      </w:r>
    </w:p>
    <w:p w14:paraId="11BC877A" w14:textId="77777777" w:rsidR="00EF3758" w:rsidRPr="00682C64" w:rsidRDefault="00EF3758" w:rsidP="0054184C">
      <w:pPr>
        <w:spacing w:after="0"/>
        <w:ind w:left="567"/>
        <w:rPr>
          <w:color w:val="FF0000"/>
        </w:rPr>
      </w:pPr>
    </w:p>
    <w:p w14:paraId="1E7C6EA2" w14:textId="77777777" w:rsidR="00074906" w:rsidRDefault="00074906" w:rsidP="006C601A">
      <w:pPr>
        <w:pStyle w:val="Ttulo1"/>
        <w:numPr>
          <w:ilvl w:val="0"/>
          <w:numId w:val="4"/>
        </w:numPr>
        <w:ind w:left="567" w:hanging="425"/>
        <w:rPr>
          <w:rFonts w:ascii="Calibri" w:hAnsi="Calibri"/>
          <w:color w:val="9D3511"/>
        </w:rPr>
      </w:pPr>
      <w:bookmarkStart w:id="7" w:name="_Toc346392817"/>
      <w:r w:rsidRPr="006B709D">
        <w:rPr>
          <w:rFonts w:ascii="Calibri" w:hAnsi="Calibri"/>
          <w:color w:val="9D3511"/>
        </w:rPr>
        <w:t>Restrições</w:t>
      </w:r>
      <w:bookmarkEnd w:id="7"/>
    </w:p>
    <w:p w14:paraId="26ACFFEA" w14:textId="77777777" w:rsidR="00074906" w:rsidRDefault="00074906" w:rsidP="00074906">
      <w:pPr>
        <w:pBdr>
          <w:top w:val="single" w:sz="4" w:space="1" w:color="auto"/>
        </w:pBdr>
        <w:spacing w:after="0"/>
        <w:ind w:left="567"/>
      </w:pPr>
    </w:p>
    <w:p w14:paraId="3F654C07" w14:textId="77777777" w:rsidR="00086AF1" w:rsidRDefault="00086AF1" w:rsidP="006C601A">
      <w:pPr>
        <w:pStyle w:val="PargrafodaLista"/>
        <w:numPr>
          <w:ilvl w:val="0"/>
          <w:numId w:val="17"/>
        </w:numPr>
        <w:ind w:left="1134" w:hanging="567"/>
        <w:jc w:val="both"/>
      </w:pPr>
      <w:r>
        <w:t>Banco de Dados: ORACLE</w:t>
      </w:r>
      <w:bookmarkStart w:id="8" w:name="_Toc346392819"/>
    </w:p>
    <w:p w14:paraId="2C227F50" w14:textId="77777777" w:rsidR="006D4B3D" w:rsidRDefault="006D4B3D" w:rsidP="006C601A">
      <w:pPr>
        <w:pStyle w:val="PargrafodaLista"/>
        <w:numPr>
          <w:ilvl w:val="0"/>
          <w:numId w:val="17"/>
        </w:numPr>
        <w:ind w:left="1134" w:hanging="567"/>
        <w:jc w:val="both"/>
      </w:pPr>
      <w:r>
        <w:t>Versionamento: Git</w:t>
      </w:r>
    </w:p>
    <w:p w14:paraId="427AE093" w14:textId="50AB0736" w:rsidR="006D4B3D" w:rsidRDefault="00283970" w:rsidP="006C601A">
      <w:pPr>
        <w:pStyle w:val="PargrafodaLista"/>
        <w:numPr>
          <w:ilvl w:val="0"/>
          <w:numId w:val="17"/>
        </w:numPr>
        <w:ind w:left="1134" w:hanging="567"/>
        <w:jc w:val="both"/>
      </w:pPr>
      <w:r>
        <w:t>Linguagem de programação: PHP</w:t>
      </w:r>
    </w:p>
    <w:p w14:paraId="7F06504C" w14:textId="1823F597" w:rsidR="006D4B3D" w:rsidRDefault="006D4B3D" w:rsidP="006C601A">
      <w:pPr>
        <w:pStyle w:val="PargrafodaLista"/>
        <w:numPr>
          <w:ilvl w:val="0"/>
          <w:numId w:val="17"/>
        </w:numPr>
        <w:ind w:left="1134" w:hanging="567"/>
        <w:jc w:val="both"/>
      </w:pPr>
      <w:r>
        <w:t xml:space="preserve">Controle de Gestão: </w:t>
      </w:r>
      <w:r w:rsidR="00283970">
        <w:t>Asana</w:t>
      </w:r>
    </w:p>
    <w:p w14:paraId="30437F34" w14:textId="2D1C5686" w:rsidR="006D4B3D" w:rsidRDefault="006D4B3D" w:rsidP="006C601A">
      <w:pPr>
        <w:pStyle w:val="PargrafodaLista"/>
        <w:numPr>
          <w:ilvl w:val="0"/>
          <w:numId w:val="17"/>
        </w:numPr>
        <w:ind w:left="1134" w:hanging="567"/>
        <w:jc w:val="both"/>
      </w:pPr>
      <w:r>
        <w:t>Processo de des</w:t>
      </w:r>
      <w:r w:rsidR="00CF37A0">
        <w:t>envolvimento de software: Scrum</w:t>
      </w:r>
    </w:p>
    <w:p w14:paraId="2873B0A7" w14:textId="77777777" w:rsidR="00D01545" w:rsidRDefault="00D01545" w:rsidP="00D01545">
      <w:pPr>
        <w:pStyle w:val="PargrafodaLista"/>
        <w:ind w:left="1134"/>
        <w:jc w:val="both"/>
      </w:pPr>
    </w:p>
    <w:bookmarkEnd w:id="8"/>
    <w:p w14:paraId="794CCA6F" w14:textId="77777777" w:rsidR="0008106D" w:rsidRPr="006B709D" w:rsidRDefault="0008106D" w:rsidP="006C601A">
      <w:pPr>
        <w:pStyle w:val="Ttulo1"/>
        <w:numPr>
          <w:ilvl w:val="0"/>
          <w:numId w:val="4"/>
        </w:numPr>
        <w:ind w:left="567" w:hanging="425"/>
        <w:rPr>
          <w:rFonts w:ascii="Calibri" w:hAnsi="Calibri"/>
          <w:color w:val="9D3511"/>
        </w:rPr>
      </w:pPr>
      <w:r>
        <w:rPr>
          <w:rFonts w:ascii="Calibri" w:hAnsi="Calibri"/>
          <w:color w:val="9D3511"/>
        </w:rPr>
        <w:t>Comunicação</w:t>
      </w:r>
    </w:p>
    <w:p w14:paraId="11FF0760" w14:textId="77777777" w:rsidR="0008106D" w:rsidRDefault="0008106D" w:rsidP="0008106D">
      <w:pPr>
        <w:pBdr>
          <w:top w:val="single" w:sz="4" w:space="1" w:color="auto"/>
        </w:pBdr>
        <w:spacing w:after="0"/>
        <w:ind w:left="567"/>
      </w:pPr>
    </w:p>
    <w:p w14:paraId="66911BD5" w14:textId="09197BF1" w:rsidR="00E1037F" w:rsidRPr="006D4B3D" w:rsidRDefault="00CF1FDE" w:rsidP="00CF1FDE">
      <w:pPr>
        <w:spacing w:after="0"/>
        <w:ind w:left="567"/>
      </w:pPr>
      <w:r w:rsidRPr="00CF1FDE">
        <w:lastRenderedPageBreak/>
        <w:t>A comunicação entre o cliente e a equipe será via email, telefone e reuniões. A comunicação interna será via Asana</w:t>
      </w:r>
      <w:r>
        <w:t xml:space="preserve">. </w:t>
      </w:r>
    </w:p>
    <w:p w14:paraId="67E59A23" w14:textId="77777777" w:rsidR="00E1037F" w:rsidRPr="006B709D" w:rsidRDefault="00E1037F" w:rsidP="006C601A">
      <w:pPr>
        <w:pStyle w:val="Ttulo1"/>
        <w:numPr>
          <w:ilvl w:val="0"/>
          <w:numId w:val="4"/>
        </w:numPr>
        <w:ind w:left="567" w:hanging="425"/>
        <w:rPr>
          <w:rFonts w:ascii="Calibri" w:hAnsi="Calibri"/>
          <w:color w:val="9D3511"/>
        </w:rPr>
      </w:pPr>
      <w:r>
        <w:rPr>
          <w:rFonts w:ascii="Calibri" w:hAnsi="Calibri"/>
          <w:color w:val="9D3511"/>
        </w:rPr>
        <w:t>Qualidade</w:t>
      </w:r>
    </w:p>
    <w:p w14:paraId="40074E91" w14:textId="6E2ACFA1" w:rsidR="006D4B3D" w:rsidRDefault="006D4B3D" w:rsidP="00CF1FDE">
      <w:pPr>
        <w:pBdr>
          <w:top w:val="single" w:sz="4" w:space="1" w:color="auto"/>
        </w:pBdr>
        <w:spacing w:after="0"/>
        <w:ind w:left="567"/>
      </w:pPr>
    </w:p>
    <w:p w14:paraId="735DF274" w14:textId="77777777" w:rsidR="001D090B" w:rsidRPr="00F660B3" w:rsidRDefault="001D090B" w:rsidP="00E1037F">
      <w:pPr>
        <w:pStyle w:val="Ttulo1"/>
      </w:pPr>
    </w:p>
    <w:sectPr w:rsidR="001D090B" w:rsidRPr="00F660B3" w:rsidSect="00A62A83">
      <w:headerReference w:type="even" r:id="rId10"/>
      <w:headerReference w:type="default" r:id="rId11"/>
      <w:footerReference w:type="even" r:id="rId12"/>
      <w:footerReference w:type="default" r:id="rId13"/>
      <w:type w:val="continuous"/>
      <w:pgSz w:w="12240" w:h="15840" w:code="1"/>
      <w:pgMar w:top="1135" w:right="1800" w:bottom="1440" w:left="1800" w:header="284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83B2F2" w14:textId="77777777" w:rsidR="00EF0F43" w:rsidRDefault="00EF0F43">
      <w:r>
        <w:separator/>
      </w:r>
    </w:p>
  </w:endnote>
  <w:endnote w:type="continuationSeparator" w:id="0">
    <w:p w14:paraId="52C7184E" w14:textId="77777777" w:rsidR="00EF0F43" w:rsidRDefault="00EF0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E0518" w14:textId="77777777" w:rsidR="00AA79C8" w:rsidRDefault="005035E1">
    <w:pPr>
      <w:pStyle w:val="Rodap"/>
    </w:pPr>
    <w:sdt>
      <w:sdtPr>
        <w:rPr>
          <w:rFonts w:asciiTheme="majorHAnsi" w:eastAsiaTheme="majorEastAsia" w:hAnsiTheme="majorHAnsi" w:cstheme="majorBidi"/>
        </w:rPr>
        <w:id w:val="1875423277"/>
        <w:temporary/>
        <w:showingPlcHdr/>
      </w:sdtPr>
      <w:sdtEndPr/>
      <w:sdtContent>
        <w:r w:rsidR="00AA79C8">
          <w:rPr>
            <w:rFonts w:asciiTheme="majorHAnsi" w:eastAsiaTheme="majorEastAsia" w:hAnsiTheme="majorHAnsi" w:cstheme="majorBidi"/>
          </w:rPr>
          <w:t>[Type text]</w:t>
        </w:r>
      </w:sdtContent>
    </w:sdt>
    <w:r w:rsidR="00006B98">
      <w:fldChar w:fldCharType="begin"/>
    </w:r>
    <w:r w:rsidR="00AF2D87">
      <w:rPr>
        <w:rFonts w:ascii="Calibri" w:hAnsi="Calibri"/>
      </w:rPr>
      <w:instrText>[Digite o texto]</w:instrText>
    </w:r>
    <w:r w:rsidR="00006B98">
      <w:fldChar w:fldCharType="separate"/>
    </w:r>
    <w:r w:rsidR="00AF2D87">
      <w:rPr>
        <w:rFonts w:ascii="Calibri" w:hAnsi="Calibri"/>
      </w:rPr>
      <w:t xml:space="preserve">Página </w:t>
    </w:r>
    <w:r w:rsidR="00006B98">
      <w:rPr>
        <w:rFonts w:asciiTheme="majorHAnsi" w:eastAsiaTheme="majorEastAsia" w:hAnsiTheme="majorHAnsi" w:cstheme="majorBidi"/>
        <w:noProof/>
      </w:rPr>
      <w:fldChar w:fldCharType="end"/>
    </w:r>
    <w:r w:rsidR="00AF2D87">
      <w:t xml:space="preserve"> PAGE   \* MERGEFORMAT </w:t>
    </w:r>
    <w:r w:rsidR="00933832"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49F9CAB" wp14:editId="2A4A50AC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3C01C6AE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 w:rsidR="00933832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059667" wp14:editId="71679E9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A9175F6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933832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3B26E0" wp14:editId="0B4F2CEE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DF7B123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4E79A7" w14:textId="77777777" w:rsidR="00AA79C8" w:rsidRDefault="00933832">
    <w:pPr>
      <w:pStyle w:val="Rodap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777B59DC" wp14:editId="52333DFD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694055"/>
              <wp:effectExtent l="0" t="0" r="19050" b="1079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39564611" id="Group 460" o:spid="_x0000_s1026" style="position:absolute;margin-left:0;margin-top:0;width:6pt;height:54.65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" strokecolor="#4f81bd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" strokecolor="#4f81bd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B01B41" w14:textId="77777777" w:rsidR="00EF0F43" w:rsidRDefault="00EF0F43">
      <w:r>
        <w:separator/>
      </w:r>
    </w:p>
  </w:footnote>
  <w:footnote w:type="continuationSeparator" w:id="0">
    <w:p w14:paraId="2E280ADE" w14:textId="77777777" w:rsidR="00EF0F43" w:rsidRDefault="00EF0F43">
      <w:r>
        <w:separator/>
      </w:r>
    </w:p>
  </w:footnote>
  <w:footnote w:type="continuationNotice" w:id="1">
    <w:p w14:paraId="1351EDAD" w14:textId="77777777" w:rsidR="00EF0F43" w:rsidRDefault="00EF0F43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E4F9CE" w14:textId="77777777" w:rsidR="00AA79C8" w:rsidRDefault="00AA79C8">
    <w:pPr>
      <w:pStyle w:val="Cabealho"/>
      <w:rPr>
        <w:rFonts w:asciiTheme="majorHAnsi" w:eastAsiaTheme="majorEastAsia" w:hAnsiTheme="majorHAnsi" w:cstheme="majorBidi"/>
      </w:rPr>
    </w:pPr>
    <w:r>
      <w:rPr>
        <w:rFonts w:ascii="Calibri" w:hAnsi="Calibri"/>
      </w:rPr>
      <w:t>Plano de Marketing da Adventure Works</w:t>
    </w:r>
  </w:p>
  <w:p w14:paraId="5F5004B0" w14:textId="77777777" w:rsidR="00AA79C8" w:rsidRDefault="00933832">
    <w:pPr>
      <w:pStyle w:val="Cabealho"/>
    </w:pP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1EC7219" wp14:editId="16E20F7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24E9942A"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76F3F5" wp14:editId="6379E7A7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1EDDDF3B"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6B8D000" wp14:editId="0B108424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33887A08"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1FE084" w14:textId="77777777" w:rsidR="00AA79C8" w:rsidRDefault="00933832">
    <w:pPr>
      <w:pStyle w:val="Cabealho"/>
    </w:pPr>
    <w:r>
      <w:rPr>
        <w:rFonts w:asciiTheme="majorHAnsi" w:eastAsiaTheme="majorEastAsia" w:hAnsiTheme="majorHAnsi" w:cstheme="majorBidi"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13AA2163" wp14:editId="00CF914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948834" w14:textId="656D73D3" w:rsidR="0037530E" w:rsidRPr="00F660B3" w:rsidRDefault="000641D0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Projeto: </w:t>
                          </w:r>
                          <w:sdt>
                            <w:sdtPr>
                              <w:alias w:val="Assunto"/>
                              <w:tag w:val=""/>
                              <w:id w:val="3270568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14C6E">
                                <w:t>Corp Search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AA2163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33" type="#_x0000_t202" style="position:absolute;margin-left:0;margin-top:0;width:6in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" o:allowincell="f" filled="f" stroked="f">
              <v:textbox style="mso-fit-shape-to-text:t" inset=",0,,0">
                <w:txbxContent>
                  <w:p w14:paraId="31948834" w14:textId="656D73D3" w:rsidR="0037530E" w:rsidRPr="00F660B3" w:rsidRDefault="000641D0">
                    <w:pPr>
                      <w:spacing w:after="0" w:line="240" w:lineRule="auto"/>
                      <w:jc w:val="right"/>
                    </w:pPr>
                    <w:r>
                      <w:t xml:space="preserve">Projeto: </w:t>
                    </w:r>
                    <w:sdt>
                      <w:sdtPr>
                        <w:alias w:val="Assunto"/>
                        <w:tag w:val=""/>
                        <w:id w:val="32705683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r w:rsidR="00B14C6E">
                          <w:t>Corp Search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36063BF9" wp14:editId="283782BF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2365" cy="170815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2365" cy="170815"/>
                      </a:xfrm>
                      <a:prstGeom prst="rect">
                        <a:avLst/>
                      </a:prstGeom>
                      <a:solidFill>
                        <a:srgbClr val="ED1C24"/>
                      </a:solidFill>
                      <a:extLst/>
                    </wps:spPr>
                    <wps:txbx>
                      <w:txbxContent>
                        <w:p w14:paraId="0F241DD3" w14:textId="03787F3E" w:rsidR="0037530E" w:rsidRDefault="00006B98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 w:rsidR="00AF2D87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5035E1" w:rsidRPr="005035E1">
                            <w:rPr>
                              <w:noProof/>
                              <w:color w:val="FFFFFF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063BF9" id="Text Box 476" o:spid="_x0000_s1034" type="#_x0000_t202" style="position:absolute;margin-left:38.75pt;margin-top:0;width:89.95pt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" o:allowincell="f" fillcolor="#ed1c24" stroked="f">
              <v:textbox style="mso-fit-shape-to-text:t" inset=",0,,0">
                <w:txbxContent>
                  <w:p w14:paraId="0F241DD3" w14:textId="03787F3E" w:rsidR="0037530E" w:rsidRDefault="00006B98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 w:rsidR="00AF2D87">
                      <w:instrText xml:space="preserve"> PAGE   \* MERGEFORMAT </w:instrText>
                    </w:r>
                    <w:r>
                      <w:fldChar w:fldCharType="separate"/>
                    </w:r>
                    <w:r w:rsidR="005035E1" w:rsidRPr="005035E1">
                      <w:rPr>
                        <w:noProof/>
                        <w:color w:val="FFFFFF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pStyle w:val="Commarcadores"/>
      <w:lvlText w:val="*"/>
      <w:lvlJc w:val="left"/>
    </w:lvl>
  </w:abstractNum>
  <w:abstractNum w:abstractNumId="1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0654712"/>
    <w:multiLevelType w:val="hybridMultilevel"/>
    <w:tmpl w:val="A3EE4F8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8878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1681CE3"/>
    <w:multiLevelType w:val="hybridMultilevel"/>
    <w:tmpl w:val="EFBE0E78"/>
    <w:lvl w:ilvl="0" w:tplc="EDFEEB32">
      <w:start w:val="1"/>
      <w:numFmt w:val="bullet"/>
      <w:lvlText w:val="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2FB04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935D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A980948"/>
    <w:multiLevelType w:val="hybridMultilevel"/>
    <w:tmpl w:val="902C758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DFE6745"/>
    <w:multiLevelType w:val="hybridMultilevel"/>
    <w:tmpl w:val="4274B956"/>
    <w:lvl w:ilvl="0" w:tplc="9020A3C8">
      <w:start w:val="1"/>
      <w:numFmt w:val="bullet"/>
      <w:lvlText w:val="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780BE7"/>
    <w:multiLevelType w:val="hybridMultilevel"/>
    <w:tmpl w:val="8BB8A93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28F3BCB"/>
    <w:multiLevelType w:val="multilevel"/>
    <w:tmpl w:val="0416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2" w15:restartNumberingAfterBreak="0">
    <w:nsid w:val="4AF436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0EB11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2B82D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400176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89B41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EA306D9"/>
    <w:multiLevelType w:val="hybridMultilevel"/>
    <w:tmpl w:val="AAE6CA12"/>
    <w:lvl w:ilvl="0" w:tplc="9020A3C8">
      <w:start w:val="1"/>
      <w:numFmt w:val="bullet"/>
      <w:lvlText w:val="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ommarcadores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2">
    <w:abstractNumId w:val="3"/>
  </w:num>
  <w:num w:numId="3">
    <w:abstractNumId w:val="8"/>
  </w:num>
  <w:num w:numId="4">
    <w:abstractNumId w:val="7"/>
  </w:num>
  <w:num w:numId="5">
    <w:abstractNumId w:val="14"/>
  </w:num>
  <w:num w:numId="6">
    <w:abstractNumId w:val="12"/>
  </w:num>
  <w:num w:numId="7">
    <w:abstractNumId w:val="16"/>
  </w:num>
  <w:num w:numId="8">
    <w:abstractNumId w:val="4"/>
  </w:num>
  <w:num w:numId="9">
    <w:abstractNumId w:val="6"/>
  </w:num>
  <w:num w:numId="10">
    <w:abstractNumId w:val="13"/>
  </w:num>
  <w:num w:numId="11">
    <w:abstractNumId w:val="1"/>
  </w:num>
  <w:num w:numId="12">
    <w:abstractNumId w:val="17"/>
  </w:num>
  <w:num w:numId="13">
    <w:abstractNumId w:val="9"/>
  </w:num>
  <w:num w:numId="14">
    <w:abstractNumId w:val="5"/>
  </w:num>
  <w:num w:numId="15">
    <w:abstractNumId w:val="10"/>
  </w:num>
  <w:num w:numId="16">
    <w:abstractNumId w:val="15"/>
  </w:num>
  <w:num w:numId="17">
    <w:abstractNumId w:val="11"/>
  </w:num>
  <w:num w:numId="18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isplayBackgroundShape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8D4"/>
    <w:rsid w:val="00003E46"/>
    <w:rsid w:val="00005033"/>
    <w:rsid w:val="00006B98"/>
    <w:rsid w:val="00010E4E"/>
    <w:rsid w:val="00013E65"/>
    <w:rsid w:val="00020B31"/>
    <w:rsid w:val="00030266"/>
    <w:rsid w:val="00033F9B"/>
    <w:rsid w:val="000431E6"/>
    <w:rsid w:val="00051F9B"/>
    <w:rsid w:val="00052E87"/>
    <w:rsid w:val="0005360F"/>
    <w:rsid w:val="000641D0"/>
    <w:rsid w:val="000725FB"/>
    <w:rsid w:val="00074906"/>
    <w:rsid w:val="0007499E"/>
    <w:rsid w:val="0008078E"/>
    <w:rsid w:val="0008106D"/>
    <w:rsid w:val="00086AF1"/>
    <w:rsid w:val="00092630"/>
    <w:rsid w:val="00095045"/>
    <w:rsid w:val="000969E8"/>
    <w:rsid w:val="00097CC0"/>
    <w:rsid w:val="000B4DA0"/>
    <w:rsid w:val="000B5830"/>
    <w:rsid w:val="000D0C4D"/>
    <w:rsid w:val="000D4FDB"/>
    <w:rsid w:val="000E1F82"/>
    <w:rsid w:val="000F34D4"/>
    <w:rsid w:val="0010043F"/>
    <w:rsid w:val="001107B0"/>
    <w:rsid w:val="00115080"/>
    <w:rsid w:val="00115FFB"/>
    <w:rsid w:val="00122160"/>
    <w:rsid w:val="00125087"/>
    <w:rsid w:val="00146DFC"/>
    <w:rsid w:val="00150680"/>
    <w:rsid w:val="0016037A"/>
    <w:rsid w:val="0017488E"/>
    <w:rsid w:val="0017501D"/>
    <w:rsid w:val="00183794"/>
    <w:rsid w:val="00194E91"/>
    <w:rsid w:val="001A2F63"/>
    <w:rsid w:val="001B540A"/>
    <w:rsid w:val="001C66BB"/>
    <w:rsid w:val="001D090B"/>
    <w:rsid w:val="001D78F1"/>
    <w:rsid w:val="001E0899"/>
    <w:rsid w:val="001E7BD3"/>
    <w:rsid w:val="001F0A3B"/>
    <w:rsid w:val="001F18AF"/>
    <w:rsid w:val="00203D12"/>
    <w:rsid w:val="002052F0"/>
    <w:rsid w:val="00222AB4"/>
    <w:rsid w:val="0023106B"/>
    <w:rsid w:val="00250B2E"/>
    <w:rsid w:val="00251391"/>
    <w:rsid w:val="00267F18"/>
    <w:rsid w:val="0027686A"/>
    <w:rsid w:val="00283970"/>
    <w:rsid w:val="00292CE8"/>
    <w:rsid w:val="00295725"/>
    <w:rsid w:val="002A07CB"/>
    <w:rsid w:val="002A3484"/>
    <w:rsid w:val="002A3E79"/>
    <w:rsid w:val="002B6CC8"/>
    <w:rsid w:val="002C5511"/>
    <w:rsid w:val="002C5D98"/>
    <w:rsid w:val="002C7BC0"/>
    <w:rsid w:val="002D17F5"/>
    <w:rsid w:val="002D2642"/>
    <w:rsid w:val="002D2C5A"/>
    <w:rsid w:val="002D4912"/>
    <w:rsid w:val="002D49BB"/>
    <w:rsid w:val="002E0174"/>
    <w:rsid w:val="002E045B"/>
    <w:rsid w:val="002E1DA3"/>
    <w:rsid w:val="002F116B"/>
    <w:rsid w:val="002F2BBC"/>
    <w:rsid w:val="00302879"/>
    <w:rsid w:val="00302CE2"/>
    <w:rsid w:val="00306F2D"/>
    <w:rsid w:val="00326E80"/>
    <w:rsid w:val="00331289"/>
    <w:rsid w:val="00334E8D"/>
    <w:rsid w:val="00336A62"/>
    <w:rsid w:val="00357489"/>
    <w:rsid w:val="0036070A"/>
    <w:rsid w:val="003728BC"/>
    <w:rsid w:val="0037530E"/>
    <w:rsid w:val="00383A3E"/>
    <w:rsid w:val="00383BE7"/>
    <w:rsid w:val="003A0873"/>
    <w:rsid w:val="003A2CAB"/>
    <w:rsid w:val="003A746B"/>
    <w:rsid w:val="003B620C"/>
    <w:rsid w:val="003C158A"/>
    <w:rsid w:val="003C4E8A"/>
    <w:rsid w:val="003C6F82"/>
    <w:rsid w:val="003D1338"/>
    <w:rsid w:val="003E6351"/>
    <w:rsid w:val="003F54D1"/>
    <w:rsid w:val="00401610"/>
    <w:rsid w:val="00401D71"/>
    <w:rsid w:val="00413E8B"/>
    <w:rsid w:val="00421416"/>
    <w:rsid w:val="004223EA"/>
    <w:rsid w:val="00422AC5"/>
    <w:rsid w:val="004864FA"/>
    <w:rsid w:val="004A08EA"/>
    <w:rsid w:val="004A51BD"/>
    <w:rsid w:val="004B46D0"/>
    <w:rsid w:val="004B48D4"/>
    <w:rsid w:val="004B726B"/>
    <w:rsid w:val="004C6F35"/>
    <w:rsid w:val="004D3DD2"/>
    <w:rsid w:val="004D6BEC"/>
    <w:rsid w:val="004E3BD4"/>
    <w:rsid w:val="004E728D"/>
    <w:rsid w:val="004E798E"/>
    <w:rsid w:val="004F7642"/>
    <w:rsid w:val="005035E1"/>
    <w:rsid w:val="00504B6C"/>
    <w:rsid w:val="005110FF"/>
    <w:rsid w:val="005140FB"/>
    <w:rsid w:val="00515EC0"/>
    <w:rsid w:val="00520479"/>
    <w:rsid w:val="00521FF5"/>
    <w:rsid w:val="00522E8E"/>
    <w:rsid w:val="005346C4"/>
    <w:rsid w:val="0054184C"/>
    <w:rsid w:val="00541FBF"/>
    <w:rsid w:val="0054794E"/>
    <w:rsid w:val="00570E86"/>
    <w:rsid w:val="00576707"/>
    <w:rsid w:val="005A7659"/>
    <w:rsid w:val="005B2E96"/>
    <w:rsid w:val="005C0F56"/>
    <w:rsid w:val="005D18FF"/>
    <w:rsid w:val="005E2232"/>
    <w:rsid w:val="005E6AF1"/>
    <w:rsid w:val="005F3B8D"/>
    <w:rsid w:val="00600924"/>
    <w:rsid w:val="00601CCD"/>
    <w:rsid w:val="0060439E"/>
    <w:rsid w:val="00624401"/>
    <w:rsid w:val="0062571C"/>
    <w:rsid w:val="00640AB4"/>
    <w:rsid w:val="006426E9"/>
    <w:rsid w:val="00660DF0"/>
    <w:rsid w:val="00667555"/>
    <w:rsid w:val="00682C64"/>
    <w:rsid w:val="00683EEA"/>
    <w:rsid w:val="006842EE"/>
    <w:rsid w:val="00684ABD"/>
    <w:rsid w:val="00685B0A"/>
    <w:rsid w:val="006972DD"/>
    <w:rsid w:val="00697ACE"/>
    <w:rsid w:val="006A03AF"/>
    <w:rsid w:val="006B044C"/>
    <w:rsid w:val="006B320E"/>
    <w:rsid w:val="006B3A65"/>
    <w:rsid w:val="006B5A86"/>
    <w:rsid w:val="006B709D"/>
    <w:rsid w:val="006B7F76"/>
    <w:rsid w:val="006C601A"/>
    <w:rsid w:val="006D4228"/>
    <w:rsid w:val="006D4B3D"/>
    <w:rsid w:val="006D7633"/>
    <w:rsid w:val="006E51A2"/>
    <w:rsid w:val="006E6EA6"/>
    <w:rsid w:val="007025DE"/>
    <w:rsid w:val="00717DE7"/>
    <w:rsid w:val="00721855"/>
    <w:rsid w:val="0073249B"/>
    <w:rsid w:val="0074056A"/>
    <w:rsid w:val="00785966"/>
    <w:rsid w:val="00785ED9"/>
    <w:rsid w:val="00786B8F"/>
    <w:rsid w:val="007A50F0"/>
    <w:rsid w:val="007B5169"/>
    <w:rsid w:val="007C02FF"/>
    <w:rsid w:val="007D7972"/>
    <w:rsid w:val="007E2927"/>
    <w:rsid w:val="007E53E4"/>
    <w:rsid w:val="007F0292"/>
    <w:rsid w:val="007F5294"/>
    <w:rsid w:val="00815B73"/>
    <w:rsid w:val="00816CE9"/>
    <w:rsid w:val="00830D53"/>
    <w:rsid w:val="008406C0"/>
    <w:rsid w:val="00863BF5"/>
    <w:rsid w:val="0086654F"/>
    <w:rsid w:val="00872A49"/>
    <w:rsid w:val="00875C35"/>
    <w:rsid w:val="00877003"/>
    <w:rsid w:val="008853DD"/>
    <w:rsid w:val="00891CEC"/>
    <w:rsid w:val="008946D7"/>
    <w:rsid w:val="008A701F"/>
    <w:rsid w:val="008B3901"/>
    <w:rsid w:val="008C0337"/>
    <w:rsid w:val="008C0DE0"/>
    <w:rsid w:val="008D54AA"/>
    <w:rsid w:val="008D694F"/>
    <w:rsid w:val="008E0AF6"/>
    <w:rsid w:val="008E1B3B"/>
    <w:rsid w:val="008F002B"/>
    <w:rsid w:val="008F786E"/>
    <w:rsid w:val="00902257"/>
    <w:rsid w:val="009213D9"/>
    <w:rsid w:val="00930E27"/>
    <w:rsid w:val="00931C03"/>
    <w:rsid w:val="00933832"/>
    <w:rsid w:val="00935FB7"/>
    <w:rsid w:val="00940F4F"/>
    <w:rsid w:val="00963672"/>
    <w:rsid w:val="00972F04"/>
    <w:rsid w:val="0098608E"/>
    <w:rsid w:val="0099012A"/>
    <w:rsid w:val="009A119B"/>
    <w:rsid w:val="009A12CE"/>
    <w:rsid w:val="009A5DCA"/>
    <w:rsid w:val="009A5FD6"/>
    <w:rsid w:val="009B24DE"/>
    <w:rsid w:val="009B76A4"/>
    <w:rsid w:val="009C18F9"/>
    <w:rsid w:val="009E2C30"/>
    <w:rsid w:val="009E7398"/>
    <w:rsid w:val="009F26B4"/>
    <w:rsid w:val="009F5B4B"/>
    <w:rsid w:val="009F69CB"/>
    <w:rsid w:val="00A00E59"/>
    <w:rsid w:val="00A0417E"/>
    <w:rsid w:val="00A10AC3"/>
    <w:rsid w:val="00A14015"/>
    <w:rsid w:val="00A20F8C"/>
    <w:rsid w:val="00A23907"/>
    <w:rsid w:val="00A34BBA"/>
    <w:rsid w:val="00A60B7D"/>
    <w:rsid w:val="00A62A83"/>
    <w:rsid w:val="00A656E2"/>
    <w:rsid w:val="00A659FC"/>
    <w:rsid w:val="00A65BA0"/>
    <w:rsid w:val="00A7380B"/>
    <w:rsid w:val="00AA1374"/>
    <w:rsid w:val="00AA79C8"/>
    <w:rsid w:val="00AB31A8"/>
    <w:rsid w:val="00AC64A0"/>
    <w:rsid w:val="00AD13DC"/>
    <w:rsid w:val="00AD5346"/>
    <w:rsid w:val="00AE4AA9"/>
    <w:rsid w:val="00AE5FD6"/>
    <w:rsid w:val="00AF2D87"/>
    <w:rsid w:val="00AF3B41"/>
    <w:rsid w:val="00AF72A1"/>
    <w:rsid w:val="00B14C6E"/>
    <w:rsid w:val="00B22C35"/>
    <w:rsid w:val="00B5007F"/>
    <w:rsid w:val="00B515CF"/>
    <w:rsid w:val="00B633BE"/>
    <w:rsid w:val="00B64864"/>
    <w:rsid w:val="00B6687F"/>
    <w:rsid w:val="00B66E49"/>
    <w:rsid w:val="00B67065"/>
    <w:rsid w:val="00B72078"/>
    <w:rsid w:val="00BA6100"/>
    <w:rsid w:val="00BE7082"/>
    <w:rsid w:val="00C02017"/>
    <w:rsid w:val="00C06920"/>
    <w:rsid w:val="00C237C1"/>
    <w:rsid w:val="00C260C9"/>
    <w:rsid w:val="00C35DF4"/>
    <w:rsid w:val="00C368AF"/>
    <w:rsid w:val="00C41631"/>
    <w:rsid w:val="00C529F7"/>
    <w:rsid w:val="00C54276"/>
    <w:rsid w:val="00C60593"/>
    <w:rsid w:val="00C6614D"/>
    <w:rsid w:val="00C802D1"/>
    <w:rsid w:val="00C81285"/>
    <w:rsid w:val="00C83087"/>
    <w:rsid w:val="00CA6E9D"/>
    <w:rsid w:val="00CB11F0"/>
    <w:rsid w:val="00CB46BA"/>
    <w:rsid w:val="00CD12EE"/>
    <w:rsid w:val="00CD279C"/>
    <w:rsid w:val="00CD5686"/>
    <w:rsid w:val="00CE087A"/>
    <w:rsid w:val="00CE4CD2"/>
    <w:rsid w:val="00CF0B3D"/>
    <w:rsid w:val="00CF1FDE"/>
    <w:rsid w:val="00CF37A0"/>
    <w:rsid w:val="00CF7F60"/>
    <w:rsid w:val="00D01545"/>
    <w:rsid w:val="00D01DA9"/>
    <w:rsid w:val="00D13740"/>
    <w:rsid w:val="00D156EE"/>
    <w:rsid w:val="00D15D09"/>
    <w:rsid w:val="00D17BD8"/>
    <w:rsid w:val="00D2098E"/>
    <w:rsid w:val="00D23FBB"/>
    <w:rsid w:val="00D2451E"/>
    <w:rsid w:val="00D3042B"/>
    <w:rsid w:val="00D4572C"/>
    <w:rsid w:val="00D630D3"/>
    <w:rsid w:val="00D74FF5"/>
    <w:rsid w:val="00D7532F"/>
    <w:rsid w:val="00D96D74"/>
    <w:rsid w:val="00DA7BEA"/>
    <w:rsid w:val="00DD566A"/>
    <w:rsid w:val="00DF3650"/>
    <w:rsid w:val="00DF690B"/>
    <w:rsid w:val="00DF6941"/>
    <w:rsid w:val="00DF7D56"/>
    <w:rsid w:val="00E1037F"/>
    <w:rsid w:val="00E1253E"/>
    <w:rsid w:val="00E15072"/>
    <w:rsid w:val="00E15A8A"/>
    <w:rsid w:val="00E223F9"/>
    <w:rsid w:val="00E27F2A"/>
    <w:rsid w:val="00E40017"/>
    <w:rsid w:val="00E52A9C"/>
    <w:rsid w:val="00E54EF8"/>
    <w:rsid w:val="00E55599"/>
    <w:rsid w:val="00E557CF"/>
    <w:rsid w:val="00E60FE7"/>
    <w:rsid w:val="00E64298"/>
    <w:rsid w:val="00E66F03"/>
    <w:rsid w:val="00E7523E"/>
    <w:rsid w:val="00E8315F"/>
    <w:rsid w:val="00E83C78"/>
    <w:rsid w:val="00E84A41"/>
    <w:rsid w:val="00E91A9C"/>
    <w:rsid w:val="00E920A6"/>
    <w:rsid w:val="00EA7281"/>
    <w:rsid w:val="00EC45C8"/>
    <w:rsid w:val="00EC46B7"/>
    <w:rsid w:val="00ED746C"/>
    <w:rsid w:val="00EE2471"/>
    <w:rsid w:val="00EF0F43"/>
    <w:rsid w:val="00EF3758"/>
    <w:rsid w:val="00EF4A10"/>
    <w:rsid w:val="00F01721"/>
    <w:rsid w:val="00F113F7"/>
    <w:rsid w:val="00F16400"/>
    <w:rsid w:val="00F201C7"/>
    <w:rsid w:val="00F24647"/>
    <w:rsid w:val="00F25300"/>
    <w:rsid w:val="00F31A67"/>
    <w:rsid w:val="00F36644"/>
    <w:rsid w:val="00F37233"/>
    <w:rsid w:val="00F40B27"/>
    <w:rsid w:val="00F61C9E"/>
    <w:rsid w:val="00F62E12"/>
    <w:rsid w:val="00F65732"/>
    <w:rsid w:val="00F660B3"/>
    <w:rsid w:val="00F67691"/>
    <w:rsid w:val="00F67986"/>
    <w:rsid w:val="00F73288"/>
    <w:rsid w:val="00F73DD0"/>
    <w:rsid w:val="00F75EA4"/>
    <w:rsid w:val="00F82C06"/>
    <w:rsid w:val="00FD58A6"/>
    <w:rsid w:val="00FE795F"/>
    <w:rsid w:val="00FF034B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61014C63"/>
  <w15:docId w15:val="{5CCD36BE-CC4C-40C7-91B8-BA8C89BC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AF2D87"/>
    <w:pPr>
      <w:spacing w:after="240" w:line="240" w:lineRule="atLeast"/>
      <w:ind w:firstLine="360"/>
      <w:jc w:val="both"/>
    </w:pPr>
  </w:style>
  <w:style w:type="character" w:customStyle="1" w:styleId="CorpodetextoChar">
    <w:name w:val="Corpo de texto Char"/>
    <w:basedOn w:val="Fontepargpadro"/>
    <w:link w:val="Corpodetexto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Corpodetexto"/>
    <w:link w:val="BlockQuotationCh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Fontepargpadro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Legenda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Refdenotadefim">
    <w:name w:val="endnote reference"/>
    <w:semiHidden/>
    <w:rsid w:val="00AF2D87"/>
    <w:rPr>
      <w:vertAlign w:val="superscript"/>
    </w:rPr>
  </w:style>
  <w:style w:type="paragraph" w:styleId="Textodenotadefim">
    <w:name w:val="endnote text"/>
    <w:basedOn w:val="Normal"/>
    <w:semiHidden/>
    <w:rsid w:val="00AD13DC"/>
  </w:style>
  <w:style w:type="character" w:styleId="Refdenotaderodap">
    <w:name w:val="footnote reference"/>
    <w:semiHidden/>
    <w:rsid w:val="00AF2D87"/>
    <w:rPr>
      <w:vertAlign w:val="superscript"/>
    </w:rPr>
  </w:style>
  <w:style w:type="paragraph" w:styleId="Textodenotaderodap">
    <w:name w:val="footnote text"/>
    <w:basedOn w:val="Normal"/>
    <w:semiHidden/>
    <w:rsid w:val="00AD13DC"/>
  </w:style>
  <w:style w:type="paragraph" w:styleId="Remissivo1">
    <w:name w:val="index 1"/>
    <w:basedOn w:val="Normal"/>
    <w:semiHidden/>
    <w:rsid w:val="00AD13DC"/>
    <w:rPr>
      <w:sz w:val="21"/>
    </w:rPr>
  </w:style>
  <w:style w:type="paragraph" w:styleId="Remissivo2">
    <w:name w:val="index 2"/>
    <w:basedOn w:val="Normal"/>
    <w:semiHidden/>
    <w:rsid w:val="00AD13DC"/>
    <w:pPr>
      <w:ind w:hanging="240"/>
    </w:pPr>
    <w:rPr>
      <w:sz w:val="21"/>
    </w:rPr>
  </w:style>
  <w:style w:type="paragraph" w:styleId="Remissivo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Remissivo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Remissivo5">
    <w:name w:val="index 5"/>
    <w:basedOn w:val="Normal"/>
    <w:semiHidden/>
    <w:rsid w:val="00AD13DC"/>
    <w:pPr>
      <w:ind w:left="840"/>
    </w:pPr>
    <w:rPr>
      <w:sz w:val="21"/>
    </w:rPr>
  </w:style>
  <w:style w:type="paragraph" w:styleId="Ttulodendiceremissivo">
    <w:name w:val="index heading"/>
    <w:basedOn w:val="Normal"/>
    <w:next w:val="Remissivo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AF2D87"/>
    <w:rPr>
      <w:caps/>
      <w:sz w:val="18"/>
    </w:rPr>
  </w:style>
  <w:style w:type="paragraph" w:styleId="Commarcadores">
    <w:name w:val="List Bullet"/>
    <w:basedOn w:val="Normal"/>
    <w:rsid w:val="00AD13DC"/>
    <w:pPr>
      <w:numPr>
        <w:numId w:val="1"/>
      </w:numPr>
      <w:spacing w:after="240" w:line="240" w:lineRule="atLeast"/>
      <w:ind w:right="720"/>
      <w:jc w:val="both"/>
    </w:pPr>
  </w:style>
  <w:style w:type="paragraph" w:styleId="Textodemacro">
    <w:name w:val="macro"/>
    <w:basedOn w:val="Corpodetexto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Nmerodepgina">
    <w:name w:val="page number"/>
    <w:rsid w:val="00AF2D87"/>
    <w:rPr>
      <w:sz w:val="24"/>
    </w:rPr>
  </w:style>
  <w:style w:type="paragraph" w:customStyle="1" w:styleId="SubtitleCover">
    <w:name w:val="Subtitle Cover"/>
    <w:basedOn w:val="TitleCover"/>
    <w:next w:val="Corpodetexto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ndicedeilustraes">
    <w:name w:val="table of figures"/>
    <w:basedOn w:val="Normal"/>
    <w:semiHidden/>
    <w:rsid w:val="00AD13DC"/>
  </w:style>
  <w:style w:type="paragraph" w:styleId="Sumrio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Sumrio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Sumrio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Sumrio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Sumrio5">
    <w:name w:val="toc 5"/>
    <w:basedOn w:val="Normal"/>
    <w:semiHidden/>
    <w:rsid w:val="00AD13DC"/>
    <w:rPr>
      <w:i/>
    </w:rPr>
  </w:style>
  <w:style w:type="paragraph" w:styleId="Subttulo">
    <w:name w:val="Subtitle"/>
    <w:basedOn w:val="Normal"/>
    <w:next w:val="Normal"/>
    <w:link w:val="Subttulo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Refdecomentrio">
    <w:name w:val="annotation reference"/>
    <w:semiHidden/>
    <w:rsid w:val="00AF2D87"/>
    <w:rPr>
      <w:sz w:val="16"/>
    </w:rPr>
  </w:style>
  <w:style w:type="paragraph" w:styleId="Textodecomentrio">
    <w:name w:val="annotation text"/>
    <w:basedOn w:val="Normal"/>
    <w:link w:val="TextodecomentrioChar"/>
    <w:semiHidden/>
    <w:rsid w:val="00AD13DC"/>
  </w:style>
  <w:style w:type="paragraph" w:customStyle="1" w:styleId="CompanyName">
    <w:name w:val="Company Name"/>
    <w:basedOn w:val="Corpodetexto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ndicedeautoridad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tulodendicedeautoridades">
    <w:name w:val="toa heading"/>
    <w:basedOn w:val="Normal"/>
    <w:next w:val="ndicedeautoridad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2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Fontepargpadro"/>
    <w:link w:val="NumberedList"/>
    <w:rsid w:val="00697ACE"/>
    <w:rPr>
      <w:lang w:val="pt-BR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b/>
      <w:bCs/>
      <w:lang w:val="pt-BR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SemEspaamento">
    <w:name w:val="No Spacing"/>
    <w:link w:val="SemEspaamentoChar"/>
    <w:uiPriority w:val="1"/>
    <w:qFormat/>
    <w:rsid w:val="0017501D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F3B41"/>
  </w:style>
  <w:style w:type="paragraph" w:styleId="Textodebalo">
    <w:name w:val="Balloon Text"/>
    <w:basedOn w:val="Normal"/>
    <w:link w:val="TextodebaloChar"/>
    <w:rsid w:val="00AF3B4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F3B4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17501D"/>
    <w:rPr>
      <w:b/>
      <w:bCs/>
    </w:rPr>
  </w:style>
  <w:style w:type="character" w:styleId="nfase">
    <w:name w:val="Emphasis"/>
    <w:basedOn w:val="Fontepargpadro"/>
    <w:uiPriority w:val="20"/>
    <w:qFormat/>
    <w:rsid w:val="0017501D"/>
    <w:rPr>
      <w:i/>
      <w:iCs/>
    </w:rPr>
  </w:style>
  <w:style w:type="paragraph" w:styleId="PargrafodaLista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17501D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17501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501D"/>
    <w:rPr>
      <w:b/>
      <w:bCs/>
      <w:i/>
      <w:iCs/>
      <w:color w:val="D34817" w:themeColor="accent1"/>
    </w:rPr>
  </w:style>
  <w:style w:type="character" w:styleId="nfaseSutil">
    <w:name w:val="Subtle Emphasis"/>
    <w:basedOn w:val="Fontepargpadro"/>
    <w:uiPriority w:val="19"/>
    <w:qFormat/>
    <w:rsid w:val="0017501D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17501D"/>
    <w:rPr>
      <w:b/>
      <w:bCs/>
      <w:i/>
      <w:iCs/>
      <w:color w:val="D34817" w:themeColor="accent1"/>
    </w:rPr>
  </w:style>
  <w:style w:type="character" w:styleId="RefernciaSutil">
    <w:name w:val="Subtle Reference"/>
    <w:basedOn w:val="Fontepargpadro"/>
    <w:uiPriority w:val="31"/>
    <w:qFormat/>
    <w:rsid w:val="0017501D"/>
    <w:rPr>
      <w:smallCaps/>
      <w:color w:val="9B2D1F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17501D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7501D"/>
    <w:pPr>
      <w:outlineLvl w:val="9"/>
    </w:pPr>
  </w:style>
  <w:style w:type="character" w:styleId="Hyperlink">
    <w:name w:val="Hyperlink"/>
    <w:basedOn w:val="Fontepargpadro"/>
    <w:uiPriority w:val="99"/>
    <w:unhideWhenUsed/>
    <w:rsid w:val="005C0F56"/>
    <w:rPr>
      <w:color w:val="CC9900" w:themeColor="hyperlink"/>
      <w:u w:val="single"/>
    </w:rPr>
  </w:style>
  <w:style w:type="paragraph" w:styleId="Rodap">
    <w:name w:val="footer"/>
    <w:basedOn w:val="Normal"/>
    <w:link w:val="RodapChar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5C0F56"/>
  </w:style>
  <w:style w:type="paragraph" w:styleId="Cabealho">
    <w:name w:val="header"/>
    <w:basedOn w:val="Normal"/>
    <w:link w:val="Cabealho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E6AF1"/>
  </w:style>
  <w:style w:type="character" w:customStyle="1" w:styleId="AssuntodocomentrioChar">
    <w:name w:val="Assunto do comentário Char"/>
    <w:basedOn w:val="TextodecomentrioChar"/>
    <w:link w:val="Assuntodocomentrio"/>
    <w:rsid w:val="005E6AF1"/>
  </w:style>
  <w:style w:type="character" w:styleId="TextodoEspaoReservado">
    <w:name w:val="Placeholder Text"/>
    <w:basedOn w:val="Fontepargpadro"/>
    <w:uiPriority w:val="99"/>
    <w:semiHidden/>
    <w:rsid w:val="00EF4A10"/>
    <w:rPr>
      <w:color w:val="808080"/>
    </w:rPr>
  </w:style>
  <w:style w:type="character" w:styleId="HiperlinkVisitado">
    <w:name w:val="FollowedHyperlink"/>
    <w:basedOn w:val="Fontepargpadro"/>
    <w:rsid w:val="00C6614D"/>
    <w:rPr>
      <w:color w:val="96A9A9" w:themeColor="followedHyperlink"/>
      <w:u w:val="single"/>
    </w:rPr>
  </w:style>
  <w:style w:type="table" w:styleId="Tabelacomefeitos3D3">
    <w:name w:val="Table 3D effects 3"/>
    <w:basedOn w:val="Tabelanormal"/>
    <w:rsid w:val="000641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olorida-nfase1">
    <w:name w:val="Colorful Grid Accent 1"/>
    <w:basedOn w:val="Tabelanormal"/>
    <w:uiPriority w:val="73"/>
    <w:rsid w:val="002A3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  <w:style w:type="table" w:styleId="Tabelacomgrade">
    <w:name w:val="Table Grid"/>
    <w:basedOn w:val="Tabelanormal"/>
    <w:rsid w:val="00685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emFormatao">
    <w:name w:val="Plain Text"/>
    <w:basedOn w:val="Normal"/>
    <w:link w:val="TextosemFormataoChar"/>
    <w:uiPriority w:val="99"/>
    <w:unhideWhenUsed/>
    <w:rsid w:val="00D2098E"/>
    <w:pPr>
      <w:spacing w:after="0" w:line="240" w:lineRule="auto"/>
    </w:pPr>
    <w:rPr>
      <w:rFonts w:ascii="Calibri" w:eastAsiaTheme="minorHAnsi" w:hAnsi="Calibri" w:cs="Consolas"/>
      <w:szCs w:val="21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D2098E"/>
    <w:rPr>
      <w:rFonts w:ascii="Calibri" w:eastAsiaTheme="minorHAnsi" w:hAnsi="Calibri" w:cs="Consolas"/>
      <w:szCs w:val="21"/>
      <w:lang w:val="pt-BR" w:eastAsia="en-US"/>
    </w:rPr>
  </w:style>
  <w:style w:type="paragraph" w:styleId="NormalWeb">
    <w:name w:val="Normal (Web)"/>
    <w:basedOn w:val="Normal"/>
    <w:uiPriority w:val="99"/>
    <w:unhideWhenUsed/>
    <w:rsid w:val="00086AF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Requisito">
    <w:name w:val="Requisito"/>
    <w:basedOn w:val="Ttulo3"/>
    <w:next w:val="Normal"/>
    <w:rsid w:val="00F40B27"/>
    <w:pPr>
      <w:keepLines w:val="0"/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uppressAutoHyphens/>
      <w:spacing w:before="240" w:after="120" w:line="240" w:lineRule="auto"/>
      <w:jc w:val="center"/>
    </w:pPr>
    <w:rPr>
      <w:rFonts w:ascii="Arial" w:eastAsia="Times New Roman" w:hAnsi="Arial" w:cs="Times New Roman"/>
      <w:bCs w:val="0"/>
      <w:color w:val="auto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9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68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19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1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%20Ricardi\AppData\Roaming\Microsoft\Modelos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21D1BD-7B78-4DEC-A5E2-594622380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</Template>
  <TotalTime>105</TotalTime>
  <Pages>9</Pages>
  <Words>1179</Words>
  <Characters>6368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>Documentação do Projeto</vt:lpstr>
      <vt:lpstr>Histórico de alterações do documento</vt:lpstr>
      <vt:lpstr>Propósito ou justificativa do Projeto</vt:lpstr>
      <vt:lpstr>Objetivos do Projeto</vt:lpstr>
      <vt:lpstr>Requisitos de alto nível</vt:lpstr>
      <vt:lpstr>Riscos de alto nível</vt:lpstr>
      <vt:lpstr>Resumo do cronograma de marcos</vt:lpstr>
      <vt:lpstr>Resumo do orçamento</vt:lpstr>
      <vt:lpstr>Aquisições</vt:lpstr>
      <vt:lpstr>Lista das partes interessadas</vt:lpstr>
      <vt:lpstr>Responsáveis pelo Projeto</vt:lpstr>
      <vt:lpstr>Recursos Humanos</vt:lpstr>
      <vt:lpstr>Escopo do Projeto</vt:lpstr>
      <vt:lpstr>Documento de Requisitos</vt:lpstr>
      <vt:lpstr>Requisitos para aprovação do Projeto</vt:lpstr>
      <vt:lpstr>Entregas do Projeto</vt:lpstr>
      <vt:lpstr>Restrições</vt:lpstr>
      <vt:lpstr>Comunicação</vt:lpstr>
      <vt:lpstr>Qualidade</vt:lpstr>
      <vt:lpstr/>
    </vt:vector>
  </TitlesOfParts>
  <Company>www.easybok.com.br</Company>
  <LinksUpToDate>false</LinksUpToDate>
  <CharactersWithSpaces>7532</CharactersWithSpaces>
  <SharedDoc>false</SharedDoc>
  <HyperlinkBase>www.easybok.com.br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do Projeto</dc:title>
  <dc:subject>Corp Search</dc:subject>
  <dc:creator>Alunos: Eduardo Ravanello, Eugênio Martelli, Vinicius Zampieron</dc:creator>
  <cp:keywords>andre.ricardi@easybok.com.br</cp:keywords>
  <dc:description>Modelo de documento de uso livre, desde que seja citada a fonte. Não se esqueça de sempre consultar o Guia PMBOK® 5ª edição e outras publicações para maior detalhamento, e para aumentar as chances de atingir resultados consistentes em seus projetos.</dc:description>
  <cp:lastModifiedBy>Vinicius</cp:lastModifiedBy>
  <cp:revision>28</cp:revision>
  <cp:lastPrinted>2013-01-20T12:19:00Z</cp:lastPrinted>
  <dcterms:created xsi:type="dcterms:W3CDTF">2018-06-05T19:20:00Z</dcterms:created>
  <dcterms:modified xsi:type="dcterms:W3CDTF">2018-06-05T23:08:00Z</dcterms:modified>
  <cp:category>Guia PMBOK 5ª edição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